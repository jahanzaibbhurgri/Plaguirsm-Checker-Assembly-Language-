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CD8"/>
  <w:body>
    <w:p w14:paraId="3236CF57" w14:textId="77777777" w:rsidR="005D3AE5" w:rsidRDefault="005D3AE5" w:rsidP="005D3AE5">
      <w:pPr>
        <w:adjustRightInd w:val="0"/>
        <w:snapToGrid w:val="0"/>
        <w:spacing w:line="900" w:lineRule="exact"/>
        <w:rPr>
          <w:rFonts w:ascii="Arial" w:eastAsia="Arial Unicode MS" w:hAnsi="Arial" w:cs="Arial"/>
          <w:b/>
          <w:color w:val="7A6204"/>
          <w:sz w:val="96"/>
          <w:szCs w:val="96"/>
        </w:rPr>
      </w:pPr>
      <w:r>
        <w:rPr>
          <w:rFonts w:ascii="Arial" w:eastAsia="Arial Unicode MS" w:hAnsi="Arial" w:cs="Arial"/>
          <w:b/>
          <w:color w:val="7A6204"/>
          <w:sz w:val="96"/>
          <w:szCs w:val="96"/>
        </w:rPr>
        <w:t xml:space="preserve">COAL </w:t>
      </w:r>
    </w:p>
    <w:p w14:paraId="7BBD074E" w14:textId="77777777" w:rsidR="005D3AE5" w:rsidRDefault="005D3AE5" w:rsidP="005D3AE5">
      <w:pPr>
        <w:adjustRightInd w:val="0"/>
        <w:snapToGrid w:val="0"/>
        <w:spacing w:line="900" w:lineRule="exact"/>
        <w:rPr>
          <w:rFonts w:ascii="Arial" w:eastAsia="Arial Unicode MS" w:hAnsi="Arial" w:cs="Arial"/>
          <w:b/>
          <w:color w:val="7A6204"/>
          <w:sz w:val="96"/>
          <w:szCs w:val="96"/>
        </w:rPr>
      </w:pPr>
      <w:r>
        <w:rPr>
          <w:rFonts w:ascii="Arial" w:eastAsia="Arial Unicode MS" w:hAnsi="Arial" w:cs="Arial"/>
          <w:b/>
          <w:color w:val="7A6204"/>
          <w:sz w:val="96"/>
          <w:szCs w:val="96"/>
        </w:rPr>
        <w:t xml:space="preserve">PROJECT </w:t>
      </w:r>
    </w:p>
    <w:p w14:paraId="1DCE3F36" w14:textId="77777777" w:rsidR="005D3AE5" w:rsidRDefault="005D3AE5" w:rsidP="005D3AE5">
      <w:pPr>
        <w:adjustRightInd w:val="0"/>
        <w:snapToGrid w:val="0"/>
        <w:spacing w:line="900" w:lineRule="exact"/>
        <w:rPr>
          <w:rFonts w:ascii="Arial" w:eastAsia="Arial Unicode MS" w:hAnsi="Arial" w:cs="Arial"/>
          <w:b/>
          <w:color w:val="7A6204"/>
          <w:sz w:val="96"/>
          <w:szCs w:val="96"/>
        </w:rPr>
      </w:pPr>
      <w:r>
        <w:rPr>
          <w:rFonts w:ascii="Arial" w:eastAsia="Arial Unicode MS" w:hAnsi="Arial" w:cs="Arial"/>
          <w:b/>
          <w:color w:val="7A6204"/>
          <w:sz w:val="96"/>
          <w:szCs w:val="96"/>
        </w:rPr>
        <w:t>REPORT</w:t>
      </w:r>
    </w:p>
    <w:p w14:paraId="0C5BC879" w14:textId="77777777" w:rsidR="005D3AE5" w:rsidRDefault="005D3AE5">
      <w:pPr>
        <w:widowControl/>
        <w:jc w:val="left"/>
        <w:rPr>
          <w:rFonts w:ascii="Arial" w:eastAsia="Arial Unicode MS" w:hAnsi="Arial" w:cs="Arial"/>
          <w:b/>
          <w:color w:val="7A6204"/>
          <w:sz w:val="96"/>
          <w:szCs w:val="96"/>
        </w:rPr>
      </w:pPr>
      <w:r>
        <w:rPr>
          <w:rFonts w:ascii="SimSun" w:eastAsia="SimSun" w:hAnsi="SimSun" w:cs="SimSun"/>
          <w:noProof/>
          <w:kern w:val="0"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6A5DE2" wp14:editId="3CA08DAE">
                <wp:simplePos x="0" y="0"/>
                <wp:positionH relativeFrom="margin">
                  <wp:align>left</wp:align>
                </wp:positionH>
                <wp:positionV relativeFrom="paragraph">
                  <wp:posOffset>408940</wp:posOffset>
                </wp:positionV>
                <wp:extent cx="4050030" cy="5705475"/>
                <wp:effectExtent l="0" t="0" r="26670" b="28575"/>
                <wp:wrapNone/>
                <wp:docPr id="1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0030" cy="570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120D8" w14:textId="77777777" w:rsidR="005D3AE5" w:rsidRDefault="005D3AE5" w:rsidP="005D3AE5">
                            <w:pPr>
                              <w:adjustRightInd w:val="0"/>
                              <w:snapToGrid w:val="0"/>
                              <w:spacing w:line="800" w:lineRule="exact"/>
                              <w:jc w:val="left"/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Project Name</w:t>
                            </w:r>
                            <w:r>
                              <w:rPr>
                                <w:rFonts w:ascii="Arial" w:eastAsia="Microsoft YaHei" w:hAnsi="Arial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00960618" w14:textId="77777777" w:rsidR="0014600A" w:rsidRDefault="0014600A" w:rsidP="005D3AE5">
                            <w:pPr>
                              <w:adjustRightInd w:val="0"/>
                              <w:snapToGrid w:val="0"/>
                              <w:spacing w:line="800" w:lineRule="exact"/>
                              <w:jc w:val="left"/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PLAGIARISM CHECKER</w:t>
                            </w:r>
                          </w:p>
                          <w:p w14:paraId="16747181" w14:textId="77777777" w:rsidR="0014600A" w:rsidRDefault="005D3AE5" w:rsidP="005D3AE5">
                            <w:pPr>
                              <w:adjustRightInd w:val="0"/>
                              <w:snapToGrid w:val="0"/>
                              <w:spacing w:line="800" w:lineRule="exact"/>
                              <w:jc w:val="left"/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Sec</w:t>
                            </w:r>
                            <w:r>
                              <w:rPr>
                                <w:rFonts w:ascii="Arial" w:eastAsia="Microsoft YaHei" w:hAnsi="Arial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  <w:p w14:paraId="0C3330D8" w14:textId="77777777" w:rsidR="0014600A" w:rsidRDefault="0014600A" w:rsidP="005D3AE5">
                            <w:pPr>
                              <w:adjustRightInd w:val="0"/>
                              <w:snapToGrid w:val="0"/>
                              <w:spacing w:line="800" w:lineRule="exact"/>
                              <w:jc w:val="left"/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Group Leader:</w:t>
                            </w:r>
                          </w:p>
                          <w:p w14:paraId="22E57851" w14:textId="11431586" w:rsidR="0014600A" w:rsidRDefault="0014600A" w:rsidP="005D3AE5">
                            <w:pPr>
                              <w:adjustRightInd w:val="0"/>
                              <w:snapToGrid w:val="0"/>
                              <w:spacing w:line="800" w:lineRule="exact"/>
                              <w:jc w:val="left"/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USAMA 19K-14</w:t>
                            </w:r>
                            <w:r w:rsidR="00AC2A51"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63</w:t>
                            </w:r>
                          </w:p>
                          <w:p w14:paraId="58459334" w14:textId="77777777" w:rsidR="005D3AE5" w:rsidRDefault="005D3AE5" w:rsidP="005D3AE5"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Group members:</w:t>
                            </w:r>
                          </w:p>
                          <w:p w14:paraId="002D16F0" w14:textId="77777777" w:rsidR="005D3AE5" w:rsidRDefault="005D3AE5" w:rsidP="005D3AE5"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SAMEER 19K-1526</w:t>
                            </w:r>
                          </w:p>
                          <w:p w14:paraId="5CD5934F" w14:textId="77777777" w:rsidR="005D3AE5" w:rsidRDefault="005D3AE5" w:rsidP="005D3AE5"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ALI MURTAZA 19K-1404</w:t>
                            </w:r>
                          </w:p>
                          <w:p w14:paraId="0881184B" w14:textId="77777777" w:rsidR="0073217C" w:rsidRDefault="0073217C" w:rsidP="005D3AE5"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B8DA7E5" w14:textId="77777777" w:rsidR="005D3AE5" w:rsidRDefault="005D3AE5" w:rsidP="005D3AE5"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Supervision:</w:t>
                            </w:r>
                          </w:p>
                          <w:p w14:paraId="646EF44D" w14:textId="77777777" w:rsidR="005D3AE5" w:rsidRDefault="005D3AE5" w:rsidP="005D3AE5"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SIR SHOAIB RAUF</w:t>
                            </w:r>
                          </w:p>
                          <w:p w14:paraId="0F9F0E55" w14:textId="77777777" w:rsidR="005D3AE5" w:rsidRDefault="005D3AE5" w:rsidP="005D3AE5"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MISS NIMRA IQBAL    </w:t>
                            </w:r>
                          </w:p>
                          <w:p w14:paraId="63F59CFB" w14:textId="77777777" w:rsidR="005D3AE5" w:rsidRDefault="005D3AE5" w:rsidP="005D3AE5">
                            <w:pPr>
                              <w:adjustRightInd w:val="0"/>
                              <w:snapToGrid w:val="0"/>
                              <w:spacing w:line="240" w:lineRule="auto"/>
                              <w:ind w:firstLineChars="800" w:firstLine="2880"/>
                              <w:jc w:val="left"/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60943BAC" w14:textId="77777777" w:rsidR="005D3AE5" w:rsidRDefault="005D3AE5" w:rsidP="005D3AE5">
                            <w:pPr>
                              <w:adjustRightInd w:val="0"/>
                              <w:snapToGrid w:val="0"/>
                              <w:spacing w:line="240" w:lineRule="auto"/>
                              <w:ind w:firstLineChars="800" w:firstLine="2880"/>
                              <w:jc w:val="left"/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31C2244E" w14:textId="77777777" w:rsidR="005D3AE5" w:rsidRDefault="005D3AE5" w:rsidP="005D3AE5">
                            <w:pPr>
                              <w:adjustRightInd w:val="0"/>
                              <w:snapToGrid w:val="0"/>
                              <w:spacing w:line="240" w:lineRule="auto"/>
                              <w:ind w:firstLineChars="800" w:firstLine="2880"/>
                              <w:jc w:val="left"/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FF7909C" w14:textId="77777777" w:rsidR="005D3AE5" w:rsidRDefault="005D3AE5" w:rsidP="005D3AE5">
                            <w:pPr>
                              <w:adjustRightInd w:val="0"/>
                              <w:snapToGrid w:val="0"/>
                              <w:spacing w:line="240" w:lineRule="auto"/>
                              <w:ind w:firstLineChars="800" w:firstLine="2880"/>
                              <w:jc w:val="left"/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14:paraId="5773AD6D" w14:textId="77777777" w:rsidR="005D3AE5" w:rsidRDefault="005D3AE5" w:rsidP="005D3AE5">
                            <w:pPr>
                              <w:adjustRightInd w:val="0"/>
                              <w:snapToGrid w:val="0"/>
                              <w:spacing w:line="640" w:lineRule="exact"/>
                              <w:rPr>
                                <w:rFonts w:ascii="Microsoft YaHei" w:eastAsia="Microsoft YaHei" w:hAnsi="Microsoft YaHei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34"/>
                                <w:szCs w:val="3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A5DE2"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6" type="#_x0000_t202" style="position:absolute;margin-left:0;margin-top:32.2pt;width:318.9pt;height:449.25pt;z-index:2517370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" fillcolor="white [3201]" strokecolor="black [3200]" strokeweight="1pt">
                <v:textbox>
                  <w:txbxContent>
                    <w:p w14:paraId="7F4120D8" w14:textId="77777777" w:rsidR="005D3AE5" w:rsidRDefault="005D3AE5" w:rsidP="005D3AE5">
                      <w:pPr>
                        <w:adjustRightInd w:val="0"/>
                        <w:snapToGrid w:val="0"/>
                        <w:spacing w:line="800" w:lineRule="exact"/>
                        <w:jc w:val="left"/>
                        <w:rPr>
                          <w:rFonts w:ascii="Arial" w:eastAsia="Microsoft YaHei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bCs/>
                          <w:sz w:val="36"/>
                          <w:szCs w:val="36"/>
                        </w:rPr>
                        <w:t>Project Name</w:t>
                      </w:r>
                      <w:r>
                        <w:rPr>
                          <w:rFonts w:ascii="Arial" w:eastAsia="Microsoft YaHei" w:hAnsi="Arial" w:cs="Arial" w:hint="eastAsia"/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</w:p>
                    <w:p w14:paraId="00960618" w14:textId="77777777" w:rsidR="0014600A" w:rsidRDefault="0014600A" w:rsidP="005D3AE5">
                      <w:pPr>
                        <w:adjustRightInd w:val="0"/>
                        <w:snapToGrid w:val="0"/>
                        <w:spacing w:line="800" w:lineRule="exact"/>
                        <w:jc w:val="left"/>
                        <w:rPr>
                          <w:rFonts w:ascii="Arial" w:eastAsia="Microsoft YaHei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bCs/>
                          <w:sz w:val="36"/>
                          <w:szCs w:val="36"/>
                        </w:rPr>
                        <w:t>PLAGIARISM CHECKER</w:t>
                      </w:r>
                    </w:p>
                    <w:p w14:paraId="16747181" w14:textId="77777777" w:rsidR="0014600A" w:rsidRDefault="005D3AE5" w:rsidP="005D3AE5">
                      <w:pPr>
                        <w:adjustRightInd w:val="0"/>
                        <w:snapToGrid w:val="0"/>
                        <w:spacing w:line="800" w:lineRule="exact"/>
                        <w:jc w:val="left"/>
                        <w:rPr>
                          <w:rFonts w:ascii="Arial" w:eastAsia="Microsoft YaHei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bCs/>
                          <w:sz w:val="36"/>
                          <w:szCs w:val="36"/>
                        </w:rPr>
                        <w:t>Sec</w:t>
                      </w:r>
                      <w:r>
                        <w:rPr>
                          <w:rFonts w:ascii="Arial" w:eastAsia="Microsoft YaHei" w:hAnsi="Arial" w:cs="Arial" w:hint="eastAsia"/>
                          <w:b/>
                          <w:bCs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ascii="Arial" w:eastAsia="Microsoft YaHei" w:hAnsi="Arial" w:cs="Arial"/>
                          <w:b/>
                          <w:bCs/>
                          <w:sz w:val="36"/>
                          <w:szCs w:val="36"/>
                        </w:rPr>
                        <w:t>C</w:t>
                      </w:r>
                    </w:p>
                    <w:p w14:paraId="0C3330D8" w14:textId="77777777" w:rsidR="0014600A" w:rsidRDefault="0014600A" w:rsidP="005D3AE5">
                      <w:pPr>
                        <w:adjustRightInd w:val="0"/>
                        <w:snapToGrid w:val="0"/>
                        <w:spacing w:line="800" w:lineRule="exact"/>
                        <w:jc w:val="left"/>
                        <w:rPr>
                          <w:rFonts w:ascii="Arial" w:eastAsia="Microsoft YaHei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bCs/>
                          <w:sz w:val="36"/>
                          <w:szCs w:val="36"/>
                        </w:rPr>
                        <w:t>Group Leader:</w:t>
                      </w:r>
                    </w:p>
                    <w:p w14:paraId="22E57851" w14:textId="11431586" w:rsidR="0014600A" w:rsidRDefault="0014600A" w:rsidP="005D3AE5">
                      <w:pPr>
                        <w:adjustRightInd w:val="0"/>
                        <w:snapToGrid w:val="0"/>
                        <w:spacing w:line="800" w:lineRule="exact"/>
                        <w:jc w:val="left"/>
                        <w:rPr>
                          <w:rFonts w:ascii="Arial" w:eastAsia="Microsoft YaHei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bCs/>
                          <w:sz w:val="36"/>
                          <w:szCs w:val="36"/>
                        </w:rPr>
                        <w:t>USAMA 19K-14</w:t>
                      </w:r>
                      <w:r w:rsidR="00AC2A51">
                        <w:rPr>
                          <w:rFonts w:ascii="Arial" w:eastAsia="Microsoft YaHei" w:hAnsi="Arial" w:cs="Arial"/>
                          <w:b/>
                          <w:bCs/>
                          <w:sz w:val="36"/>
                          <w:szCs w:val="36"/>
                        </w:rPr>
                        <w:t>63</w:t>
                      </w:r>
                    </w:p>
                    <w:p w14:paraId="58459334" w14:textId="77777777" w:rsidR="005D3AE5" w:rsidRDefault="005D3AE5" w:rsidP="005D3AE5"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ascii="Arial" w:eastAsia="Microsoft YaHei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bCs/>
                          <w:sz w:val="36"/>
                          <w:szCs w:val="36"/>
                        </w:rPr>
                        <w:t>Group members:</w:t>
                      </w:r>
                    </w:p>
                    <w:p w14:paraId="002D16F0" w14:textId="77777777" w:rsidR="005D3AE5" w:rsidRDefault="005D3AE5" w:rsidP="005D3AE5"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ascii="Arial" w:eastAsia="Microsoft YaHei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bCs/>
                          <w:sz w:val="36"/>
                          <w:szCs w:val="36"/>
                        </w:rPr>
                        <w:t>SAMEER 19K-1526</w:t>
                      </w:r>
                    </w:p>
                    <w:p w14:paraId="5CD5934F" w14:textId="77777777" w:rsidR="005D3AE5" w:rsidRDefault="005D3AE5" w:rsidP="005D3AE5"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ascii="Arial" w:eastAsia="Microsoft YaHei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bCs/>
                          <w:sz w:val="36"/>
                          <w:szCs w:val="36"/>
                        </w:rPr>
                        <w:t>ALI MURTAZA 19K-1404</w:t>
                      </w:r>
                    </w:p>
                    <w:p w14:paraId="0881184B" w14:textId="77777777" w:rsidR="0073217C" w:rsidRDefault="0073217C" w:rsidP="005D3AE5"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ascii="Arial" w:eastAsia="Microsoft YaHei" w:hAnsi="Arial" w:cs="Arial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5B8DA7E5" w14:textId="77777777" w:rsidR="005D3AE5" w:rsidRDefault="005D3AE5" w:rsidP="005D3AE5"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ascii="Arial" w:eastAsia="Microsoft YaHei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bCs/>
                          <w:sz w:val="36"/>
                          <w:szCs w:val="36"/>
                        </w:rPr>
                        <w:t>Supervision:</w:t>
                      </w:r>
                    </w:p>
                    <w:p w14:paraId="646EF44D" w14:textId="77777777" w:rsidR="005D3AE5" w:rsidRDefault="005D3AE5" w:rsidP="005D3AE5"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ascii="Arial" w:eastAsia="Microsoft YaHei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bCs/>
                          <w:sz w:val="36"/>
                          <w:szCs w:val="36"/>
                        </w:rPr>
                        <w:t>SIR SHOAIB RAUF</w:t>
                      </w:r>
                    </w:p>
                    <w:p w14:paraId="0F9F0E55" w14:textId="77777777" w:rsidR="005D3AE5" w:rsidRDefault="005D3AE5" w:rsidP="005D3AE5"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ascii="Arial" w:eastAsia="Microsoft YaHei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bCs/>
                          <w:sz w:val="36"/>
                          <w:szCs w:val="36"/>
                        </w:rPr>
                        <w:t xml:space="preserve">MISS NIMRA IQBAL    </w:t>
                      </w:r>
                    </w:p>
                    <w:p w14:paraId="63F59CFB" w14:textId="77777777" w:rsidR="005D3AE5" w:rsidRDefault="005D3AE5" w:rsidP="005D3AE5">
                      <w:pPr>
                        <w:adjustRightInd w:val="0"/>
                        <w:snapToGrid w:val="0"/>
                        <w:spacing w:line="240" w:lineRule="auto"/>
                        <w:ind w:firstLineChars="800" w:firstLine="2880"/>
                        <w:jc w:val="left"/>
                        <w:rPr>
                          <w:rFonts w:ascii="Arial" w:eastAsia="Microsoft YaHei" w:hAnsi="Arial" w:cs="Arial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60943BAC" w14:textId="77777777" w:rsidR="005D3AE5" w:rsidRDefault="005D3AE5" w:rsidP="005D3AE5">
                      <w:pPr>
                        <w:adjustRightInd w:val="0"/>
                        <w:snapToGrid w:val="0"/>
                        <w:spacing w:line="240" w:lineRule="auto"/>
                        <w:ind w:firstLineChars="800" w:firstLine="2880"/>
                        <w:jc w:val="left"/>
                        <w:rPr>
                          <w:rFonts w:ascii="Arial" w:eastAsia="Microsoft YaHei" w:hAnsi="Arial" w:cs="Arial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31C2244E" w14:textId="77777777" w:rsidR="005D3AE5" w:rsidRDefault="005D3AE5" w:rsidP="005D3AE5">
                      <w:pPr>
                        <w:adjustRightInd w:val="0"/>
                        <w:snapToGrid w:val="0"/>
                        <w:spacing w:line="240" w:lineRule="auto"/>
                        <w:ind w:firstLineChars="800" w:firstLine="2880"/>
                        <w:jc w:val="left"/>
                        <w:rPr>
                          <w:rFonts w:ascii="Arial" w:eastAsia="Microsoft YaHei" w:hAnsi="Arial" w:cs="Arial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7FF7909C" w14:textId="77777777" w:rsidR="005D3AE5" w:rsidRDefault="005D3AE5" w:rsidP="005D3AE5">
                      <w:pPr>
                        <w:adjustRightInd w:val="0"/>
                        <w:snapToGrid w:val="0"/>
                        <w:spacing w:line="240" w:lineRule="auto"/>
                        <w:ind w:firstLineChars="800" w:firstLine="2880"/>
                        <w:jc w:val="left"/>
                        <w:rPr>
                          <w:rFonts w:ascii="Arial" w:eastAsia="Microsoft YaHei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bCs/>
                          <w:sz w:val="36"/>
                          <w:szCs w:val="36"/>
                        </w:rPr>
                        <w:tab/>
                      </w:r>
                    </w:p>
                    <w:p w14:paraId="5773AD6D" w14:textId="77777777" w:rsidR="005D3AE5" w:rsidRDefault="005D3AE5" w:rsidP="005D3AE5">
                      <w:pPr>
                        <w:adjustRightInd w:val="0"/>
                        <w:snapToGrid w:val="0"/>
                        <w:spacing w:line="640" w:lineRule="exact"/>
                        <w:rPr>
                          <w:rFonts w:ascii="Microsoft YaHei" w:eastAsia="Microsoft YaHei" w:hAnsi="Microsoft YaHei"/>
                          <w:sz w:val="34"/>
                          <w:szCs w:val="34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34"/>
                          <w:szCs w:val="3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 Unicode MS" w:hAnsi="Arial" w:cs="Arial"/>
          <w:b/>
          <w:color w:val="7A6204"/>
          <w:sz w:val="96"/>
          <w:szCs w:val="96"/>
        </w:rPr>
        <w:br w:type="page"/>
      </w:r>
    </w:p>
    <w:p w14:paraId="382672DE" w14:textId="77777777" w:rsidR="005D3AE5" w:rsidRDefault="005D3AE5" w:rsidP="005D3AE5">
      <w:pPr>
        <w:adjustRightInd w:val="0"/>
        <w:snapToGrid w:val="0"/>
        <w:spacing w:line="900" w:lineRule="exact"/>
        <w:rPr>
          <w:rFonts w:ascii="Arial" w:eastAsia="Arial Unicode MS" w:hAnsi="Arial" w:cs="Arial"/>
          <w:b/>
          <w:color w:val="7A6204"/>
          <w:sz w:val="96"/>
          <w:szCs w:val="96"/>
        </w:rPr>
      </w:pPr>
      <w:r>
        <w:rPr>
          <w:rFonts w:hint="eastAsia"/>
          <w:noProof/>
          <w:lang w:eastAsia="en-US"/>
        </w:rPr>
        <w:lastRenderedPageBreak/>
        <w:drawing>
          <wp:anchor distT="0" distB="0" distL="114300" distR="114300" simplePos="0" relativeHeight="251739136" behindDoc="1" locked="0" layoutInCell="1" allowOverlap="1" wp14:anchorId="7668193C" wp14:editId="129D0883">
            <wp:simplePos x="0" y="0"/>
            <wp:positionH relativeFrom="margin">
              <wp:align>center</wp:align>
            </wp:positionH>
            <wp:positionV relativeFrom="paragraph">
              <wp:posOffset>-914400</wp:posOffset>
            </wp:positionV>
            <wp:extent cx="7919720" cy="11198225"/>
            <wp:effectExtent l="0" t="0" r="5080" b="3175"/>
            <wp:wrapNone/>
            <wp:docPr id="13" name="图片 6" descr="图片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19720" cy="1119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18F3B" w14:textId="77777777" w:rsidR="00BC6F29" w:rsidRDefault="00BC6F29" w:rsidP="00BC6F29">
      <w:pPr>
        <w:adjustRightInd w:val="0"/>
        <w:snapToGrid w:val="0"/>
        <w:spacing w:line="520" w:lineRule="exact"/>
        <w:jc w:val="center"/>
        <w:rPr>
          <w:rFonts w:ascii="Arial" w:eastAsia="Microsoft YaHei" w:hAnsi="Arial" w:cs="Arial"/>
          <w:b/>
          <w:bCs/>
          <w:iCs/>
          <w:color w:val="342B02"/>
          <w:sz w:val="56"/>
          <w:szCs w:val="56"/>
        </w:rPr>
      </w:pPr>
      <w:r>
        <w:rPr>
          <w:rFonts w:ascii="Arial" w:eastAsia="Microsoft YaHei" w:hAnsi="Arial" w:cs="Arial"/>
          <w:b/>
          <w:bCs/>
          <w:iCs/>
          <w:color w:val="342B02"/>
          <w:sz w:val="56"/>
          <w:szCs w:val="56"/>
        </w:rPr>
        <w:t>C</w:t>
      </w:r>
      <w:r>
        <w:rPr>
          <w:rFonts w:ascii="Arial" w:eastAsia="Microsoft YaHei" w:hAnsi="Arial" w:cs="Arial" w:hint="eastAsia"/>
          <w:b/>
          <w:bCs/>
          <w:iCs/>
          <w:color w:val="342B02"/>
          <w:sz w:val="56"/>
          <w:szCs w:val="56"/>
        </w:rPr>
        <w:t>ONTENTS</w:t>
      </w:r>
    </w:p>
    <w:p w14:paraId="5AB0A971" w14:textId="77777777" w:rsidR="00BC6F29" w:rsidRDefault="00BC6F29" w:rsidP="00BC6F29">
      <w:pPr>
        <w:pStyle w:val="NormalWeb"/>
        <w:adjustRightInd w:val="0"/>
        <w:snapToGrid w:val="0"/>
        <w:spacing w:before="0" w:beforeAutospacing="0" w:after="0" w:afterAutospacing="0" w:line="400" w:lineRule="exact"/>
      </w:pPr>
      <w:r>
        <w:tab/>
        <w:t xml:space="preserve">          </w:t>
      </w:r>
    </w:p>
    <w:p w14:paraId="46613A2E" w14:textId="77777777" w:rsidR="00BC6F29" w:rsidRDefault="00BC6F29" w:rsidP="00BC6F29">
      <w:pPr>
        <w:pStyle w:val="NormalWeb"/>
        <w:adjustRightInd w:val="0"/>
        <w:snapToGrid w:val="0"/>
        <w:spacing w:before="0" w:beforeAutospacing="0" w:after="0" w:afterAutospacing="0" w:line="400" w:lineRule="exact"/>
      </w:pPr>
      <w:r>
        <w:t xml:space="preserve">                       </w:t>
      </w:r>
    </w:p>
    <w:p w14:paraId="1B01C04B" w14:textId="77777777" w:rsidR="00BC6F29" w:rsidRDefault="00BC6F29" w:rsidP="00BC6F29">
      <w:pPr>
        <w:pStyle w:val="NormalWeb"/>
        <w:adjustRightInd w:val="0"/>
        <w:snapToGrid w:val="0"/>
        <w:spacing w:before="0" w:beforeAutospacing="0" w:after="0" w:afterAutospacing="0" w:line="400" w:lineRule="exact"/>
      </w:pPr>
    </w:p>
    <w:p w14:paraId="2D3ABEF6" w14:textId="77777777" w:rsidR="00BC6F29" w:rsidRDefault="00BC360E" w:rsidP="00BC6F29">
      <w:pPr>
        <w:pStyle w:val="NormalWeb"/>
        <w:adjustRightInd w:val="0"/>
        <w:snapToGrid w:val="0"/>
        <w:spacing w:before="0" w:beforeAutospacing="0" w:after="0" w:afterAutospacing="0" w:line="400" w:lineRule="exact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D5C4ADB" wp14:editId="48B06F0D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3673475" cy="791845"/>
                <wp:effectExtent l="0" t="0" r="0" b="0"/>
                <wp:wrapNone/>
                <wp:docPr id="31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3475" cy="791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BBA5A5" w14:textId="77777777" w:rsidR="00BC360E" w:rsidRPr="00265E10" w:rsidRDefault="00BC360E" w:rsidP="00BC360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Arial" w:eastAsia="STZhongsong" w:hAnsi="Arial" w:cs="Arial"/>
                                <w:b/>
                                <w:bCs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STZhongsong" w:hAnsi="Arial" w:cs="Arial"/>
                                <w:b/>
                                <w:bCs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</w:rPr>
                              <w:t>BACKGROUND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C4ADB" id="文本框 38" o:spid="_x0000_s1027" type="#_x0000_t202" style="position:absolute;margin-left:238.05pt;margin-top:13.5pt;width:289.25pt;height:62.35pt;z-index:2517739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" filled="f" stroked="f">
                <v:textbox>
                  <w:txbxContent>
                    <w:p w14:paraId="6FBBA5A5" w14:textId="77777777" w:rsidR="00BC360E" w:rsidRPr="00265E10" w:rsidRDefault="00BC360E" w:rsidP="00BC360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Arial" w:eastAsia="STZhongsong" w:hAnsi="Arial" w:cs="Arial"/>
                          <w:b/>
                          <w:bCs/>
                          <w:color w:val="0D0D0D" w:themeColor="text1" w:themeTint="F2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STZhongsong" w:hAnsi="Arial" w:cs="Arial"/>
                          <w:b/>
                          <w:bCs/>
                          <w:color w:val="0D0D0D" w:themeColor="text1" w:themeTint="F2"/>
                          <w:kern w:val="24"/>
                          <w:sz w:val="40"/>
                          <w:szCs w:val="40"/>
                        </w:rPr>
                        <w:t>BACKGROUND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6F2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A1281B" wp14:editId="488C5A3E">
                <wp:simplePos x="0" y="0"/>
                <wp:positionH relativeFrom="column">
                  <wp:posOffset>628650</wp:posOffset>
                </wp:positionH>
                <wp:positionV relativeFrom="paragraph">
                  <wp:posOffset>132715</wp:posOffset>
                </wp:positionV>
                <wp:extent cx="609600" cy="4000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772E0" w14:textId="77777777" w:rsidR="00BC6F29" w:rsidRPr="00265E10" w:rsidRDefault="00BC6F29" w:rsidP="00BC6F29">
                            <w:pPr>
                              <w:pStyle w:val="NormalWeb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01</w:t>
                            </w:r>
                          </w:p>
                          <w:p w14:paraId="65DEE5EC" w14:textId="77777777" w:rsidR="00BC6F29" w:rsidRDefault="00BC6F29" w:rsidP="00BC6F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1281B" id="Rectangle 14" o:spid="_x0000_s1028" style="position:absolute;margin-left:49.5pt;margin-top:10.45pt;width:48pt;height:31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" fillcolor="black [3200]" strokecolor="black [1600]" strokeweight="1pt">
                <v:textbox>
                  <w:txbxContent>
                    <w:p w14:paraId="705772E0" w14:textId="77777777" w:rsidR="00BC6F29" w:rsidRPr="00265E10" w:rsidRDefault="00BC6F29" w:rsidP="00BC6F29">
                      <w:pPr>
                        <w:pStyle w:val="NormalWeb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01</w:t>
                      </w:r>
                    </w:p>
                    <w:p w14:paraId="65DEE5EC" w14:textId="77777777" w:rsidR="00BC6F29" w:rsidRDefault="00BC6F29" w:rsidP="00BC6F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C6F29">
        <w:t xml:space="preserve">                       </w:t>
      </w:r>
    </w:p>
    <w:p w14:paraId="41BCA24F" w14:textId="77777777" w:rsidR="00BC6F29" w:rsidRPr="00265E10" w:rsidRDefault="007D5C73" w:rsidP="00BC6F29">
      <w:pPr>
        <w:pStyle w:val="NormalWeb"/>
        <w:adjustRightInd w:val="0"/>
        <w:snapToGrid w:val="0"/>
        <w:spacing w:before="0" w:beforeAutospacing="0" w:after="0" w:afterAutospacing="0" w:line="400" w:lineRule="exact"/>
        <w:rPr>
          <w:rFonts w:ascii="Arial" w:eastAsia="STZhongsong" w:hAnsi="Arial" w:cs="Arial"/>
          <w:b/>
          <w:sz w:val="40"/>
          <w:szCs w:val="40"/>
        </w:rPr>
      </w:pPr>
      <w:r>
        <w:t xml:space="preserve">                       </w:t>
      </w:r>
    </w:p>
    <w:p w14:paraId="7CAB7A5A" w14:textId="77777777" w:rsidR="005D3AE5" w:rsidRDefault="005D3AE5" w:rsidP="00BC6F29">
      <w:pPr>
        <w:pStyle w:val="NormalWeb"/>
        <w:tabs>
          <w:tab w:val="left" w:pos="3495"/>
        </w:tabs>
        <w:adjustRightInd w:val="0"/>
        <w:snapToGrid w:val="0"/>
        <w:spacing w:before="0" w:beforeAutospacing="0" w:after="0" w:afterAutospacing="0" w:line="700" w:lineRule="exact"/>
      </w:pPr>
    </w:p>
    <w:p w14:paraId="5981BDBD" w14:textId="77777777" w:rsidR="005D3AE5" w:rsidRDefault="005B0A2A">
      <w:pPr>
        <w:widowControl/>
        <w:jc w:val="left"/>
        <w:rPr>
          <w:rFonts w:ascii="SimSun" w:eastAsia="SimSun" w:hAnsi="SimSun" w:cs="SimSun"/>
          <w:kern w:val="0"/>
          <w:sz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B6ECC79" wp14:editId="74A71086">
                <wp:simplePos x="0" y="0"/>
                <wp:positionH relativeFrom="margin">
                  <wp:posOffset>904875</wp:posOffset>
                </wp:positionH>
                <wp:positionV relativeFrom="paragraph">
                  <wp:posOffset>2238375</wp:posOffset>
                </wp:positionV>
                <wp:extent cx="7919720" cy="11198225"/>
                <wp:effectExtent l="0" t="0" r="0" b="127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9720" cy="1119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988D6C" w14:textId="77777777" w:rsidR="005B0A2A" w:rsidRPr="005B0A2A" w:rsidRDefault="005B0A2A" w:rsidP="005B0A2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D0D0D" w:themeColor="text1" w:themeTint="F2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0A2A">
                              <w:rPr>
                                <w:rFonts w:ascii="Arial" w:hAnsi="Arial" w:cs="Arial"/>
                                <w:b/>
                                <w:noProof/>
                                <w:color w:val="0D0D0D" w:themeColor="text1" w:themeTint="F2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SCREEN SHOTS OF OUTPUT OF PROGRAM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ECC79" id="Text Box 55" o:spid="_x0000_s1029" type="#_x0000_t202" style="position:absolute;margin-left:71.25pt;margin-top:176.25pt;width:623.6pt;height:881.75pt;z-index:2517944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" filled="f" stroked="f">
                <v:textbox style="mso-fit-shape-to-text:t">
                  <w:txbxContent>
                    <w:p w14:paraId="0B988D6C" w14:textId="77777777" w:rsidR="005B0A2A" w:rsidRPr="005B0A2A" w:rsidRDefault="005B0A2A" w:rsidP="005B0A2A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0D0D0D" w:themeColor="text1" w:themeTint="F2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0A2A">
                        <w:rPr>
                          <w:rFonts w:ascii="Arial" w:hAnsi="Arial" w:cs="Arial"/>
                          <w:b/>
                          <w:noProof/>
                          <w:color w:val="0D0D0D" w:themeColor="text1" w:themeTint="F2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SCREEN SHOTS OF OUTPUT OF PROGRAM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5C73">
        <w:rPr>
          <w:rFonts w:ascii="SimSun" w:eastAsia="SimSun" w:hAnsi="SimSun" w:cs="SimSun"/>
          <w:noProof/>
          <w:kern w:val="0"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31EB53" wp14:editId="3E1DB8BA">
                <wp:simplePos x="0" y="0"/>
                <wp:positionH relativeFrom="column">
                  <wp:posOffset>1666875</wp:posOffset>
                </wp:positionH>
                <wp:positionV relativeFrom="paragraph">
                  <wp:posOffset>152400</wp:posOffset>
                </wp:positionV>
                <wp:extent cx="3673475" cy="791845"/>
                <wp:effectExtent l="0" t="0" r="0" b="0"/>
                <wp:wrapNone/>
                <wp:docPr id="1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3475" cy="791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1DBD4B" w14:textId="77777777" w:rsidR="001A1603" w:rsidRPr="00265E10" w:rsidRDefault="00EA48FF" w:rsidP="001A160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Arial" w:eastAsia="STZhongsong" w:hAnsi="Arial" w:cs="Arial"/>
                                <w:b/>
                                <w:bCs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STZhongsong" w:hAnsi="Arial" w:cs="Arial"/>
                                <w:b/>
                                <w:bCs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</w:rPr>
                              <w:t>ALGORITH</w:t>
                            </w:r>
                            <w:r w:rsidR="001A1603" w:rsidRPr="00265E10">
                              <w:rPr>
                                <w:rFonts w:ascii="Arial" w:eastAsia="STZhongsong" w:hAnsi="Arial" w:cs="Arial"/>
                                <w:b/>
                                <w:bCs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</w:rPr>
                              <w:t>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1EB53" id="_x0000_s1030" type="#_x0000_t202" style="position:absolute;margin-left:131.25pt;margin-top:12pt;width:289.25pt;height:62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" filled="f" stroked="f">
                <v:textbox>
                  <w:txbxContent>
                    <w:p w14:paraId="2A1DBD4B" w14:textId="77777777" w:rsidR="001A1603" w:rsidRPr="00265E10" w:rsidRDefault="00EA48FF" w:rsidP="001A160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Arial" w:eastAsia="STZhongsong" w:hAnsi="Arial" w:cs="Arial"/>
                          <w:b/>
                          <w:bCs/>
                          <w:color w:val="0D0D0D" w:themeColor="text1" w:themeTint="F2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STZhongsong" w:hAnsi="Arial" w:cs="Arial"/>
                          <w:b/>
                          <w:bCs/>
                          <w:color w:val="0D0D0D" w:themeColor="text1" w:themeTint="F2"/>
                          <w:kern w:val="24"/>
                          <w:sz w:val="40"/>
                          <w:szCs w:val="40"/>
                        </w:rPr>
                        <w:t>ALGORITH</w:t>
                      </w:r>
                      <w:r w:rsidR="001A1603" w:rsidRPr="00265E10">
                        <w:rPr>
                          <w:rFonts w:ascii="Arial" w:eastAsia="STZhongsong" w:hAnsi="Arial" w:cs="Arial"/>
                          <w:b/>
                          <w:bCs/>
                          <w:color w:val="0D0D0D" w:themeColor="text1" w:themeTint="F2"/>
                          <w:kern w:val="24"/>
                          <w:sz w:val="40"/>
                          <w:szCs w:val="4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D5C7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448ECA" wp14:editId="02269F59">
                <wp:simplePos x="0" y="0"/>
                <wp:positionH relativeFrom="margin">
                  <wp:posOffset>1533525</wp:posOffset>
                </wp:positionH>
                <wp:positionV relativeFrom="paragraph">
                  <wp:posOffset>2266950</wp:posOffset>
                </wp:positionV>
                <wp:extent cx="7919720" cy="11198225"/>
                <wp:effectExtent l="0" t="0" r="0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9720" cy="1119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4572E0" w14:textId="77777777" w:rsidR="007D5C73" w:rsidRPr="000C0259" w:rsidRDefault="007D5C73" w:rsidP="007D5C73">
                            <w:pPr>
                              <w:jc w:val="center"/>
                              <w:rPr>
                                <w:b/>
                                <w:noProof/>
                                <w:color w:val="0D0D0D" w:themeColor="text1" w:themeTint="F2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48ECA" id="Text Box 21" o:spid="_x0000_s1031" type="#_x0000_t202" style="position:absolute;margin-left:120.75pt;margin-top:178.5pt;width:623.6pt;height:881.75pt;z-index:2517534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" filled="f" stroked="f">
                <v:textbox style="mso-fit-shape-to-text:t">
                  <w:txbxContent>
                    <w:p w14:paraId="0D4572E0" w14:textId="77777777" w:rsidR="007D5C73" w:rsidRPr="000C0259" w:rsidRDefault="007D5C73" w:rsidP="007D5C73">
                      <w:pPr>
                        <w:jc w:val="center"/>
                        <w:rPr>
                          <w:b/>
                          <w:noProof/>
                          <w:color w:val="0D0D0D" w:themeColor="text1" w:themeTint="F2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F5D8D">
        <w:rPr>
          <w:rFonts w:ascii="SimSun" w:eastAsia="SimSun" w:hAnsi="SimSun" w:cs="SimSun"/>
          <w:noProof/>
          <w:kern w:val="0"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BBC325" wp14:editId="243A238F">
                <wp:simplePos x="0" y="0"/>
                <wp:positionH relativeFrom="margin">
                  <wp:align>right</wp:align>
                </wp:positionH>
                <wp:positionV relativeFrom="paragraph">
                  <wp:posOffset>1247775</wp:posOffset>
                </wp:positionV>
                <wp:extent cx="3673475" cy="791845"/>
                <wp:effectExtent l="0" t="0" r="0" b="0"/>
                <wp:wrapNone/>
                <wp:docPr id="19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3475" cy="791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3FCAC7" w14:textId="77777777" w:rsidR="009F5D8D" w:rsidRPr="00265E10" w:rsidRDefault="009F5D8D" w:rsidP="009F5D8D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Arial" w:eastAsia="STZhongsong" w:hAnsi="Arial" w:cs="Arial"/>
                                <w:b/>
                                <w:bCs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265E10">
                              <w:rPr>
                                <w:rFonts w:ascii="Arial" w:eastAsia="STZhongsong" w:hAnsi="Arial" w:cs="Arial"/>
                                <w:b/>
                                <w:bCs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</w:rPr>
                              <w:t>PROJECT OVERVIEW</w:t>
                            </w:r>
                          </w:p>
                          <w:p w14:paraId="79530224" w14:textId="77777777" w:rsidR="009F5D8D" w:rsidRDefault="009F5D8D" w:rsidP="009F5D8D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Arial" w:eastAsia="STZhongsong" w:hAnsi="Arial" w:cs="Arial"/>
                                <w:b/>
                                <w:bCs/>
                                <w:color w:val="342B02"/>
                                <w:kern w:val="24"/>
                                <w:sz w:val="40"/>
                                <w:szCs w:val="40"/>
                              </w:rPr>
                            </w:pPr>
                          </w:p>
                          <w:p w14:paraId="008614B8" w14:textId="77777777" w:rsidR="009F5D8D" w:rsidRDefault="009F5D8D" w:rsidP="009F5D8D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Arial" w:eastAsia="STZhongsong" w:hAnsi="Arial" w:cs="Arial"/>
                                <w:b/>
                                <w:bCs/>
                                <w:color w:val="342B02"/>
                                <w:kern w:val="24"/>
                                <w:sz w:val="40"/>
                                <w:szCs w:val="40"/>
                              </w:rPr>
                            </w:pPr>
                          </w:p>
                          <w:p w14:paraId="32D59137" w14:textId="77777777" w:rsidR="009F5D8D" w:rsidRDefault="009F5D8D" w:rsidP="009F5D8D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Arial" w:eastAsia="STZhongsong" w:hAnsi="Arial" w:cs="Arial"/>
                                <w:b/>
                                <w:bCs/>
                                <w:color w:val="342B02"/>
                                <w:kern w:val="24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BC325" id="文本框 40" o:spid="_x0000_s1032" type="#_x0000_t202" style="position:absolute;margin-left:238.05pt;margin-top:98.25pt;width:289.25pt;height:62.35pt;z-index:2517514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" filled="f" stroked="f">
                <v:textbox>
                  <w:txbxContent>
                    <w:p w14:paraId="1B3FCAC7" w14:textId="77777777" w:rsidR="009F5D8D" w:rsidRPr="00265E10" w:rsidRDefault="009F5D8D" w:rsidP="009F5D8D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Arial" w:eastAsia="STZhongsong" w:hAnsi="Arial" w:cs="Arial"/>
                          <w:b/>
                          <w:bCs/>
                          <w:color w:val="0D0D0D" w:themeColor="text1" w:themeTint="F2"/>
                          <w:kern w:val="24"/>
                          <w:sz w:val="40"/>
                          <w:szCs w:val="40"/>
                        </w:rPr>
                      </w:pPr>
                      <w:r w:rsidRPr="00265E10">
                        <w:rPr>
                          <w:rFonts w:ascii="Arial" w:eastAsia="STZhongsong" w:hAnsi="Arial" w:cs="Arial"/>
                          <w:b/>
                          <w:bCs/>
                          <w:color w:val="0D0D0D" w:themeColor="text1" w:themeTint="F2"/>
                          <w:kern w:val="24"/>
                          <w:sz w:val="40"/>
                          <w:szCs w:val="40"/>
                        </w:rPr>
                        <w:t>PROJECT OVERVIEW</w:t>
                      </w:r>
                    </w:p>
                    <w:p w14:paraId="79530224" w14:textId="77777777" w:rsidR="009F5D8D" w:rsidRDefault="009F5D8D" w:rsidP="009F5D8D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Arial" w:eastAsia="STZhongsong" w:hAnsi="Arial" w:cs="Arial"/>
                          <w:b/>
                          <w:bCs/>
                          <w:color w:val="342B02"/>
                          <w:kern w:val="24"/>
                          <w:sz w:val="40"/>
                          <w:szCs w:val="40"/>
                        </w:rPr>
                      </w:pPr>
                    </w:p>
                    <w:p w14:paraId="008614B8" w14:textId="77777777" w:rsidR="009F5D8D" w:rsidRDefault="009F5D8D" w:rsidP="009F5D8D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Arial" w:eastAsia="STZhongsong" w:hAnsi="Arial" w:cs="Arial"/>
                          <w:b/>
                          <w:bCs/>
                          <w:color w:val="342B02"/>
                          <w:kern w:val="24"/>
                          <w:sz w:val="40"/>
                          <w:szCs w:val="40"/>
                        </w:rPr>
                      </w:pPr>
                    </w:p>
                    <w:p w14:paraId="32D59137" w14:textId="77777777" w:rsidR="009F5D8D" w:rsidRDefault="009F5D8D" w:rsidP="009F5D8D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Arial" w:eastAsia="STZhongsong" w:hAnsi="Arial" w:cs="Arial"/>
                          <w:b/>
                          <w:bCs/>
                          <w:color w:val="342B02"/>
                          <w:kern w:val="24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C6F2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72E982" wp14:editId="047501CA">
                <wp:simplePos x="0" y="0"/>
                <wp:positionH relativeFrom="column">
                  <wp:posOffset>657225</wp:posOffset>
                </wp:positionH>
                <wp:positionV relativeFrom="paragraph">
                  <wp:posOffset>2324100</wp:posOffset>
                </wp:positionV>
                <wp:extent cx="609600" cy="4000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8CAB3" w14:textId="77777777" w:rsidR="00BC6F29" w:rsidRPr="00265E10" w:rsidRDefault="00BC6F29" w:rsidP="00BC6F29">
                            <w:pPr>
                              <w:pStyle w:val="NormalWeb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04</w:t>
                            </w:r>
                          </w:p>
                          <w:p w14:paraId="33250E0B" w14:textId="77777777" w:rsidR="00BC6F29" w:rsidRDefault="00BC6F29" w:rsidP="00BC6F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2E982" id="Rectangle 17" o:spid="_x0000_s1033" style="position:absolute;margin-left:51.75pt;margin-top:183pt;width:48pt;height:31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" fillcolor="black [3200]" strokecolor="black [1600]" strokeweight="1pt">
                <v:textbox>
                  <w:txbxContent>
                    <w:p w14:paraId="5518CAB3" w14:textId="77777777" w:rsidR="00BC6F29" w:rsidRPr="00265E10" w:rsidRDefault="00BC6F29" w:rsidP="00BC6F29">
                      <w:pPr>
                        <w:pStyle w:val="NormalWeb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04</w:t>
                      </w:r>
                    </w:p>
                    <w:p w14:paraId="33250E0B" w14:textId="77777777" w:rsidR="00BC6F29" w:rsidRDefault="00BC6F29" w:rsidP="00BC6F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C6F2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D24288" wp14:editId="784F0BF5">
                <wp:simplePos x="0" y="0"/>
                <wp:positionH relativeFrom="column">
                  <wp:posOffset>628650</wp:posOffset>
                </wp:positionH>
                <wp:positionV relativeFrom="paragraph">
                  <wp:posOffset>1247775</wp:posOffset>
                </wp:positionV>
                <wp:extent cx="609600" cy="4000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29263" w14:textId="77777777" w:rsidR="00BC6F29" w:rsidRPr="00265E10" w:rsidRDefault="00BC6F29" w:rsidP="00BC6F29">
                            <w:pPr>
                              <w:pStyle w:val="NormalWeb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03</w:t>
                            </w:r>
                          </w:p>
                          <w:p w14:paraId="4E3683B5" w14:textId="77777777" w:rsidR="00BC6F29" w:rsidRDefault="00BC6F29" w:rsidP="00BC6F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24288" id="Rectangle 16" o:spid="_x0000_s1034" style="position:absolute;margin-left:49.5pt;margin-top:98.25pt;width:48pt;height:31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" fillcolor="black [3200]" strokecolor="black [1600]" strokeweight="1pt">
                <v:textbox>
                  <w:txbxContent>
                    <w:p w14:paraId="0A829263" w14:textId="77777777" w:rsidR="00BC6F29" w:rsidRPr="00265E10" w:rsidRDefault="00BC6F29" w:rsidP="00BC6F29">
                      <w:pPr>
                        <w:pStyle w:val="NormalWeb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03</w:t>
                      </w:r>
                    </w:p>
                    <w:p w14:paraId="4E3683B5" w14:textId="77777777" w:rsidR="00BC6F29" w:rsidRDefault="00BC6F29" w:rsidP="00BC6F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C6F2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8AAAD2" wp14:editId="61C7F4A8">
                <wp:simplePos x="0" y="0"/>
                <wp:positionH relativeFrom="column">
                  <wp:posOffset>638175</wp:posOffset>
                </wp:positionH>
                <wp:positionV relativeFrom="paragraph">
                  <wp:posOffset>180975</wp:posOffset>
                </wp:positionV>
                <wp:extent cx="609600" cy="4000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4E08F" w14:textId="77777777" w:rsidR="00BC6F29" w:rsidRPr="00265E10" w:rsidRDefault="00BC6F29" w:rsidP="00BC6F29">
                            <w:pPr>
                              <w:pStyle w:val="NormalWeb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02</w:t>
                            </w:r>
                          </w:p>
                          <w:p w14:paraId="1DF79A3B" w14:textId="77777777" w:rsidR="00BC6F29" w:rsidRDefault="00BC6F29" w:rsidP="00BC6F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AAAD2" id="Rectangle 15" o:spid="_x0000_s1035" style="position:absolute;margin-left:50.25pt;margin-top:14.25pt;width:48pt;height:31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" fillcolor="black [3200]" strokecolor="black [1600]" strokeweight="1pt">
                <v:textbox>
                  <w:txbxContent>
                    <w:p w14:paraId="4A14E08F" w14:textId="77777777" w:rsidR="00BC6F29" w:rsidRPr="00265E10" w:rsidRDefault="00BC6F29" w:rsidP="00BC6F29">
                      <w:pPr>
                        <w:pStyle w:val="NormalWeb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02</w:t>
                      </w:r>
                    </w:p>
                    <w:p w14:paraId="1DF79A3B" w14:textId="77777777" w:rsidR="00BC6F29" w:rsidRDefault="00BC6F29" w:rsidP="00BC6F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D3AE5">
        <w:br w:type="page"/>
      </w:r>
    </w:p>
    <w:p w14:paraId="6158DCFE" w14:textId="77777777" w:rsidR="000C0259" w:rsidRDefault="00663BCD" w:rsidP="000C0259">
      <w:pPr>
        <w:pStyle w:val="NormalWeb"/>
        <w:adjustRightInd w:val="0"/>
        <w:snapToGrid w:val="0"/>
        <w:spacing w:before="0" w:beforeAutospacing="0" w:after="0" w:afterAutospacing="0" w:line="700" w:lineRule="exact"/>
        <w:rPr>
          <w:rFonts w:ascii="Arial" w:eastAsia="STZhongsong" w:hAnsi="Arial" w:cs="Arial"/>
          <w:b/>
          <w:bCs/>
          <w:color w:val="FFFFFF" w:themeColor="background1"/>
          <w:sz w:val="44"/>
          <w:szCs w:val="44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01BDFA" wp14:editId="10E1FDB5">
                <wp:simplePos x="0" y="0"/>
                <wp:positionH relativeFrom="margin">
                  <wp:align>right</wp:align>
                </wp:positionH>
                <wp:positionV relativeFrom="paragraph">
                  <wp:posOffset>2762250</wp:posOffset>
                </wp:positionV>
                <wp:extent cx="5235575" cy="23241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557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148E44" w14:textId="77777777" w:rsidR="00A16BA9" w:rsidRPr="00A16BA9" w:rsidRDefault="006E607B" w:rsidP="00A16BA9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Times New Roman" w:eastAsia="Microsoft YaHei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Microsoft YaHei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We want to do some challenging Task so we come </w:t>
                            </w:r>
                            <w:r w:rsidR="00A16BA9" w:rsidRPr="00A16BA9">
                              <w:rPr>
                                <w:rFonts w:ascii="Times New Roman" w:eastAsia="Microsoft YaHei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A29DD8" w14:textId="77777777" w:rsidR="006E607B" w:rsidRPr="00A16BA9" w:rsidRDefault="006E607B" w:rsidP="00A16BA9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Times New Roman" w:eastAsia="Microsoft YaHei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Microsoft YaHei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With an Idea of Plagiarism Checking.as there are many Cases of Cheating Observed in English Subjects as well as include subjects like </w:t>
                            </w:r>
                            <w:proofErr w:type="spellStart"/>
                            <w:r>
                              <w:rPr>
                                <w:rFonts w:ascii="Times New Roman" w:eastAsia="Microsoft YaHei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Maths</w:t>
                            </w:r>
                            <w:proofErr w:type="spellEnd"/>
                            <w:r>
                              <w:rPr>
                                <w:rFonts w:ascii="Times New Roman" w:eastAsia="Microsoft YaHei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, Pakistan Studies and many more so we want to create a program which can resolve these issues by in time of seconds or which can help the teachers to easily check the plagiarism of students papers as well as it save`s the time of Teachers. Our Program is based on an Algorithm </w:t>
                            </w:r>
                            <w:r w:rsidR="00663BCD">
                              <w:rPr>
                                <w:rFonts w:ascii="Times New Roman" w:eastAsia="Microsoft YaHei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which is defined on next page.</w:t>
                            </w:r>
                          </w:p>
                          <w:p w14:paraId="5A8E4AD3" w14:textId="77777777" w:rsidR="00A16BA9" w:rsidRPr="00A16BA9" w:rsidRDefault="00A16BA9" w:rsidP="00A16BA9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Times New Roman" w:eastAsia="Microsoft YaHei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1FD954F3" w14:textId="77777777" w:rsidR="00A16BA9" w:rsidRPr="00A16BA9" w:rsidRDefault="00A16BA9" w:rsidP="00A16BA9">
                            <w:pPr>
                              <w:pStyle w:val="NormalWeb"/>
                              <w:adjustRightInd w:val="0"/>
                              <w:snapToGrid w:val="0"/>
                              <w:spacing w:after="0" w:line="700" w:lineRule="exact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1BDFA" id="Text Box 35" o:spid="_x0000_s1036" type="#_x0000_t202" style="position:absolute;margin-left:361.05pt;margin-top:217.5pt;width:412.25pt;height:183pt;z-index:251778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" filled="f" stroked="f">
                <v:textbox>
                  <w:txbxContent>
                    <w:p w14:paraId="5E148E44" w14:textId="77777777" w:rsidR="00A16BA9" w:rsidRPr="00A16BA9" w:rsidRDefault="006E607B" w:rsidP="00A16BA9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Times New Roman" w:eastAsia="Microsoft YaHei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Microsoft YaHei" w:hAnsi="Times New Roman" w:cs="Times New Roman"/>
                          <w:color w:val="000000" w:themeColor="text1"/>
                          <w:sz w:val="36"/>
                          <w:szCs w:val="36"/>
                        </w:rPr>
                        <w:t xml:space="preserve">We want to do some challenging Task so we come </w:t>
                      </w:r>
                      <w:r w:rsidR="00A16BA9" w:rsidRPr="00A16BA9">
                        <w:rPr>
                          <w:rFonts w:ascii="Times New Roman" w:eastAsia="Microsoft YaHei" w:hAnsi="Times New Roman" w:cs="Times New Roman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A29DD8" w14:textId="77777777" w:rsidR="006E607B" w:rsidRPr="00A16BA9" w:rsidRDefault="006E607B" w:rsidP="00A16BA9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Times New Roman" w:eastAsia="Microsoft YaHei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Microsoft YaHei" w:hAnsi="Times New Roman" w:cs="Times New Roman"/>
                          <w:color w:val="000000" w:themeColor="text1"/>
                          <w:sz w:val="36"/>
                          <w:szCs w:val="36"/>
                        </w:rPr>
                        <w:t xml:space="preserve">With an Idea of Plagiarism Checking.as there are many Cases of Cheating Observed in English Subjects as well as include subjects like </w:t>
                      </w:r>
                      <w:proofErr w:type="spellStart"/>
                      <w:r>
                        <w:rPr>
                          <w:rFonts w:ascii="Times New Roman" w:eastAsia="Microsoft YaHei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Maths</w:t>
                      </w:r>
                      <w:proofErr w:type="spellEnd"/>
                      <w:r>
                        <w:rPr>
                          <w:rFonts w:ascii="Times New Roman" w:eastAsia="Microsoft YaHei" w:hAnsi="Times New Roman" w:cs="Times New Roman"/>
                          <w:color w:val="000000" w:themeColor="text1"/>
                          <w:sz w:val="36"/>
                          <w:szCs w:val="36"/>
                        </w:rPr>
                        <w:t xml:space="preserve">, Pakistan Studies and many more so we want to create a program which can resolve these issues by in time of seconds or which can help the teachers to easily check the plagiarism of students papers as well as it save`s the time of Teachers. Our Program is based on an Algorithm </w:t>
                      </w:r>
                      <w:r w:rsidR="00663BCD">
                        <w:rPr>
                          <w:rFonts w:ascii="Times New Roman" w:eastAsia="Microsoft YaHei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which is defined on next page.</w:t>
                      </w:r>
                    </w:p>
                    <w:p w14:paraId="5A8E4AD3" w14:textId="77777777" w:rsidR="00A16BA9" w:rsidRPr="00A16BA9" w:rsidRDefault="00A16BA9" w:rsidP="00A16BA9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Times New Roman" w:eastAsia="Microsoft YaHei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1FD954F3" w14:textId="77777777" w:rsidR="00A16BA9" w:rsidRPr="00A16BA9" w:rsidRDefault="00A16BA9" w:rsidP="00A16BA9">
                      <w:pPr>
                        <w:pStyle w:val="NormalWeb"/>
                        <w:adjustRightInd w:val="0"/>
                        <w:snapToGrid w:val="0"/>
                        <w:spacing w:after="0" w:line="700" w:lineRule="exact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C36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CED315" wp14:editId="4184ADA9">
                <wp:simplePos x="0" y="0"/>
                <wp:positionH relativeFrom="margin">
                  <wp:align>right</wp:align>
                </wp:positionH>
                <wp:positionV relativeFrom="paragraph">
                  <wp:posOffset>1828800</wp:posOffset>
                </wp:positionV>
                <wp:extent cx="3673475" cy="791845"/>
                <wp:effectExtent l="0" t="0" r="0" b="0"/>
                <wp:wrapNone/>
                <wp:docPr id="32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3475" cy="791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F303E4" w14:textId="77777777" w:rsidR="00BC360E" w:rsidRPr="00BC360E" w:rsidRDefault="00BC360E" w:rsidP="00BC360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Times New Roman" w:eastAsia="STZhongsong" w:hAnsi="Times New Roman" w:cs="Times New Roman"/>
                                <w:b/>
                                <w:bCs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BC360E">
                              <w:rPr>
                                <w:rFonts w:ascii="Times New Roman" w:eastAsia="STZhongsong" w:hAnsi="Times New Roman" w:cs="Times New Roman"/>
                                <w:b/>
                                <w:bCs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</w:rPr>
                              <w:t>BACKGROUND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ED315" id="_x0000_s1037" type="#_x0000_t202" style="position:absolute;margin-left:238.05pt;margin-top:2in;width:289.25pt;height:62.35pt;z-index:2517760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" filled="f" stroked="f">
                <v:textbox>
                  <w:txbxContent>
                    <w:p w14:paraId="68F303E4" w14:textId="77777777" w:rsidR="00BC360E" w:rsidRPr="00BC360E" w:rsidRDefault="00BC360E" w:rsidP="00BC360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Times New Roman" w:eastAsia="STZhongsong" w:hAnsi="Times New Roman" w:cs="Times New Roman"/>
                          <w:b/>
                          <w:bCs/>
                          <w:color w:val="0D0D0D" w:themeColor="text1" w:themeTint="F2"/>
                          <w:kern w:val="24"/>
                          <w:sz w:val="40"/>
                          <w:szCs w:val="40"/>
                        </w:rPr>
                      </w:pPr>
                      <w:r w:rsidRPr="00BC360E">
                        <w:rPr>
                          <w:rFonts w:ascii="Times New Roman" w:eastAsia="STZhongsong" w:hAnsi="Times New Roman" w:cs="Times New Roman"/>
                          <w:b/>
                          <w:bCs/>
                          <w:color w:val="0D0D0D" w:themeColor="text1" w:themeTint="F2"/>
                          <w:kern w:val="24"/>
                          <w:sz w:val="40"/>
                          <w:szCs w:val="40"/>
                        </w:rPr>
                        <w:t>BACKGROUND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360E">
        <w:rPr>
          <w:rFonts w:hint="eastAsia"/>
          <w:noProof/>
          <w:lang w:eastAsia="en-US"/>
        </w:rPr>
        <w:drawing>
          <wp:anchor distT="0" distB="0" distL="114300" distR="114300" simplePos="0" relativeHeight="251735040" behindDoc="1" locked="0" layoutInCell="1" allowOverlap="1" wp14:anchorId="1A070EDA" wp14:editId="1BD18E99">
            <wp:simplePos x="0" y="0"/>
            <wp:positionH relativeFrom="column">
              <wp:posOffset>-1247775</wp:posOffset>
            </wp:positionH>
            <wp:positionV relativeFrom="paragraph">
              <wp:posOffset>-571500</wp:posOffset>
            </wp:positionV>
            <wp:extent cx="7919720" cy="11198225"/>
            <wp:effectExtent l="0" t="0" r="5080" b="3175"/>
            <wp:wrapNone/>
            <wp:docPr id="11" name="图片 6" descr="图片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19720" cy="1119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360E">
        <w:rPr>
          <w:noProof/>
          <w:lang w:eastAsia="en-US"/>
        </w:rPr>
        <w:t xml:space="preserve"> </w:t>
      </w:r>
      <w:r w:rsidR="001B73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584F69" wp14:editId="43EB4217">
                <wp:simplePos x="0" y="0"/>
                <wp:positionH relativeFrom="column">
                  <wp:posOffset>2343150</wp:posOffset>
                </wp:positionH>
                <wp:positionV relativeFrom="paragraph">
                  <wp:posOffset>361950</wp:posOffset>
                </wp:positionV>
                <wp:extent cx="784860" cy="539115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5391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748022" w14:textId="77777777" w:rsidR="001B73D2" w:rsidRDefault="001B73D2" w:rsidP="001B73D2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700" w:lineRule="exact"/>
                              <w:rPr>
                                <w:rFonts w:ascii="Arial" w:eastAsia="STZhongsong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eastAsia="STZhongsong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60"/>
                                <w:szCs w:val="60"/>
                              </w:rPr>
                              <w:t xml:space="preserve">01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84F69" id="文本框 86" o:spid="_x0000_s1038" type="#_x0000_t202" style="position:absolute;margin-left:184.5pt;margin-top:28.5pt;width:61.8pt;height:42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" filled="f" stroked="f">
                <v:textbox style="mso-fit-shape-to-text:t">
                  <w:txbxContent>
                    <w:p w14:paraId="08748022" w14:textId="77777777" w:rsidR="001B73D2" w:rsidRDefault="001B73D2" w:rsidP="001B73D2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700" w:lineRule="exact"/>
                        <w:rPr>
                          <w:rFonts w:ascii="Arial" w:eastAsia="STZhongsong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Arial" w:eastAsia="STZhongsong" w:hAnsi="Arial" w:cs="Arial"/>
                          <w:b/>
                          <w:bCs/>
                          <w:color w:val="FFFFFF" w:themeColor="background1"/>
                          <w:kern w:val="24"/>
                          <w:sz w:val="60"/>
                          <w:szCs w:val="60"/>
                        </w:rPr>
                        <w:t xml:space="preserve">01 </w:t>
                      </w:r>
                    </w:p>
                  </w:txbxContent>
                </v:textbox>
              </v:shape>
            </w:pict>
          </mc:Fallback>
        </mc:AlternateContent>
      </w:r>
      <w:r w:rsidR="001B73D2">
        <w:rPr>
          <w:noProof/>
          <w:lang w:eastAsia="en-US"/>
        </w:rPr>
        <w:drawing>
          <wp:anchor distT="0" distB="0" distL="114300" distR="114300" simplePos="0" relativeHeight="251755520" behindDoc="1" locked="0" layoutInCell="1" allowOverlap="1" wp14:anchorId="3353491E" wp14:editId="1D28D8CB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746125" cy="663575"/>
            <wp:effectExtent l="0" t="0" r="0" b="3175"/>
            <wp:wrapNone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6125" cy="66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B306A7">
        <w:rPr>
          <w:rFonts w:hint="eastAsia"/>
        </w:rPr>
        <w:br w:type="page"/>
      </w:r>
      <w:r w:rsidR="007E6E50"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11B5DE" wp14:editId="197AE27D">
                <wp:simplePos x="0" y="0"/>
                <wp:positionH relativeFrom="column">
                  <wp:posOffset>2305050</wp:posOffset>
                </wp:positionH>
                <wp:positionV relativeFrom="paragraph">
                  <wp:posOffset>95250</wp:posOffset>
                </wp:positionV>
                <wp:extent cx="784860" cy="539115"/>
                <wp:effectExtent l="0" t="0" r="0" b="0"/>
                <wp:wrapNone/>
                <wp:docPr id="25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5391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560353" w14:textId="77777777" w:rsidR="007E6E50" w:rsidRDefault="007E6E50" w:rsidP="007E6E50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700" w:lineRule="exact"/>
                              <w:rPr>
                                <w:rFonts w:ascii="Arial" w:eastAsia="STZhongsong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eastAsia="STZhongsong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60"/>
                                <w:szCs w:val="60"/>
                              </w:rPr>
                              <w:t xml:space="preserve">02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1B5DE" id="_x0000_s1039" type="#_x0000_t202" style="position:absolute;margin-left:181.5pt;margin-top:7.5pt;width:61.8pt;height:42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" filled="f" stroked="f">
                <v:textbox style="mso-fit-shape-to-text:t">
                  <w:txbxContent>
                    <w:p w14:paraId="3C560353" w14:textId="77777777" w:rsidR="007E6E50" w:rsidRDefault="007E6E50" w:rsidP="007E6E50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700" w:lineRule="exact"/>
                        <w:rPr>
                          <w:rFonts w:ascii="Arial" w:eastAsia="STZhongsong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Arial" w:eastAsia="STZhongsong" w:hAnsi="Arial" w:cs="Arial"/>
                          <w:b/>
                          <w:bCs/>
                          <w:color w:val="FFFFFF" w:themeColor="background1"/>
                          <w:kern w:val="24"/>
                          <w:sz w:val="60"/>
                          <w:szCs w:val="60"/>
                        </w:rPr>
                        <w:t xml:space="preserve">02 </w:t>
                      </w:r>
                    </w:p>
                  </w:txbxContent>
                </v:textbox>
              </v:shape>
            </w:pict>
          </mc:Fallback>
        </mc:AlternateContent>
      </w:r>
      <w:r w:rsidR="007E6E50">
        <w:rPr>
          <w:noProof/>
          <w:lang w:eastAsia="en-US"/>
        </w:rPr>
        <w:drawing>
          <wp:anchor distT="0" distB="0" distL="114300" distR="114300" simplePos="0" relativeHeight="251759616" behindDoc="1" locked="0" layoutInCell="1" allowOverlap="1" wp14:anchorId="1A4F8AE9" wp14:editId="7890DAA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46125" cy="663575"/>
            <wp:effectExtent l="0" t="0" r="0" b="3175"/>
            <wp:wrapNone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6125" cy="66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0C0259">
        <w:rPr>
          <w:rFonts w:hint="eastAsia"/>
          <w:noProof/>
          <w:lang w:eastAsia="en-US"/>
        </w:rPr>
        <w:drawing>
          <wp:anchor distT="0" distB="0" distL="114300" distR="114300" simplePos="0" relativeHeight="251718656" behindDoc="1" locked="0" layoutInCell="1" allowOverlap="1" wp14:anchorId="6820C926" wp14:editId="4CD1B582">
            <wp:simplePos x="0" y="0"/>
            <wp:positionH relativeFrom="column">
              <wp:posOffset>-1218565</wp:posOffset>
            </wp:positionH>
            <wp:positionV relativeFrom="paragraph">
              <wp:posOffset>-819150</wp:posOffset>
            </wp:positionV>
            <wp:extent cx="7919720" cy="11198225"/>
            <wp:effectExtent l="0" t="0" r="5080" b="3175"/>
            <wp:wrapNone/>
            <wp:docPr id="6" name="图片 6" descr="图片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19720" cy="1119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259">
        <w:rPr>
          <w:rFonts w:ascii="Arial" w:eastAsia="STZhongsong" w:hAnsi="Arial" w:cs="Arial"/>
          <w:b/>
          <w:bCs/>
          <w:color w:val="FFFFFF" w:themeColor="background1"/>
          <w:kern w:val="24"/>
          <w:sz w:val="44"/>
          <w:szCs w:val="44"/>
        </w:rPr>
        <w:t xml:space="preserve"> </w:t>
      </w:r>
    </w:p>
    <w:p w14:paraId="2922D43E" w14:textId="77777777" w:rsidR="00AF5C69" w:rsidRDefault="00B306A7"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350B71" w14:textId="77777777" w:rsidR="00502255" w:rsidRDefault="00502255"/>
    <w:p w14:paraId="6604BB60" w14:textId="77777777" w:rsidR="00AF5C69" w:rsidRDefault="00466009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42D1BFD" wp14:editId="719771A1">
                <wp:simplePos x="0" y="0"/>
                <wp:positionH relativeFrom="margin">
                  <wp:posOffset>349885</wp:posOffset>
                </wp:positionH>
                <wp:positionV relativeFrom="paragraph">
                  <wp:posOffset>1296670</wp:posOffset>
                </wp:positionV>
                <wp:extent cx="5200650" cy="32766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327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F70D388" w14:textId="77777777" w:rsidR="00420EA1" w:rsidRPr="006E607B" w:rsidRDefault="00420EA1" w:rsidP="00420EA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Times New Roman" w:eastAsia="Yu Gothic UI Semibold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E607B">
                              <w:rPr>
                                <w:rFonts w:ascii="Times New Roman" w:eastAsia="Yu Gothic UI Semibold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So the steps to find the plagi</w:t>
                            </w:r>
                            <w:r w:rsidR="00BE1DAB">
                              <w:rPr>
                                <w:rFonts w:ascii="Times New Roman" w:eastAsia="Yu Gothic UI Semibold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a</w:t>
                            </w:r>
                            <w:r w:rsidRPr="006E607B">
                              <w:rPr>
                                <w:rFonts w:ascii="Times New Roman" w:eastAsia="Yu Gothic UI Semibold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rism is that first we</w:t>
                            </w:r>
                          </w:p>
                          <w:p w14:paraId="366FF92D" w14:textId="77777777" w:rsidR="00420EA1" w:rsidRPr="006E607B" w:rsidRDefault="00420EA1" w:rsidP="00420EA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Times New Roman" w:eastAsia="Yu Gothic UI Semibold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E607B">
                              <w:rPr>
                                <w:rFonts w:ascii="Times New Roman" w:eastAsia="Yu Gothic UI Semibold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find the number of triplets in a given article then</w:t>
                            </w:r>
                          </w:p>
                          <w:p w14:paraId="00B6F4FD" w14:textId="77777777" w:rsidR="00420EA1" w:rsidRPr="006E607B" w:rsidRDefault="00420EA1" w:rsidP="00420EA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Times New Roman" w:eastAsia="Yu Gothic UI Semibold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E607B">
                              <w:rPr>
                                <w:rFonts w:ascii="Times New Roman" w:eastAsia="Yu Gothic UI Semibold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we compare each triplet with second article and </w:t>
                            </w:r>
                          </w:p>
                          <w:p w14:paraId="05E145E3" w14:textId="77777777" w:rsidR="00420EA1" w:rsidRPr="006E607B" w:rsidRDefault="00420EA1" w:rsidP="00420EA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Times New Roman" w:eastAsia="Yu Gothic UI Semibold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E607B">
                              <w:rPr>
                                <w:rFonts w:ascii="Times New Roman" w:eastAsia="Yu Gothic UI Semibold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count the frequency of same triplets if frequency </w:t>
                            </w:r>
                          </w:p>
                          <w:p w14:paraId="2E42BCE1" w14:textId="77777777" w:rsidR="00420EA1" w:rsidRDefault="00420EA1" w:rsidP="00420EA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Times New Roman" w:eastAsia="Yu Gothic UI Semibold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E607B">
                              <w:rPr>
                                <w:rFonts w:ascii="Times New Roman" w:eastAsia="Yu Gothic UI Semibold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greater than 50 percent than it is cheated else not.</w:t>
                            </w:r>
                          </w:p>
                          <w:p w14:paraId="5154D78A" w14:textId="77777777" w:rsidR="00420EA1" w:rsidRDefault="00BE1DAB" w:rsidP="00420EA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Times New Roman" w:eastAsia="Yu Gothic UI Semibold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Yu Gothic UI Semibold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The Formula is</w:t>
                            </w:r>
                            <w:r w:rsidR="00420EA1">
                              <w:rPr>
                                <w:rFonts w:ascii="Times New Roman" w:eastAsia="Yu Gothic UI Semibold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: no of triplets = no of words – 2;</w:t>
                            </w:r>
                          </w:p>
                          <w:p w14:paraId="3EDDB4D8" w14:textId="77777777" w:rsidR="00420EA1" w:rsidRDefault="00420EA1" w:rsidP="00420EA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Times New Roman" w:eastAsia="Yu Gothic UI Semibold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Yu Gothic UI Semibold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So this is an generalized formula which will show</w:t>
                            </w:r>
                          </w:p>
                          <w:p w14:paraId="5A6F8D3F" w14:textId="77777777" w:rsidR="00420EA1" w:rsidRDefault="00420EA1" w:rsidP="00420EA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Times New Roman" w:eastAsia="Yu Gothic UI Semibold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Yu Gothic UI Semibold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Us that how many possible triplets can be create</w:t>
                            </w:r>
                          </w:p>
                          <w:p w14:paraId="048A8E5F" w14:textId="77777777" w:rsidR="00420EA1" w:rsidRDefault="00420EA1" w:rsidP="00420EA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Times New Roman" w:eastAsia="Yu Gothic UI Semibold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Yu Gothic UI Semibold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From a file on based on the file`s data.</w:t>
                            </w:r>
                          </w:p>
                          <w:p w14:paraId="528475E1" w14:textId="77777777" w:rsidR="00420EA1" w:rsidRDefault="00420EA1" w:rsidP="00420EA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Times New Roman" w:eastAsia="Yu Gothic UI Semibold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Yu Gothic UI Semibold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Than we make triplets and Every Triplet consist </w:t>
                            </w:r>
                          </w:p>
                          <w:p w14:paraId="3EAB0863" w14:textId="77777777" w:rsidR="00420EA1" w:rsidRDefault="00420EA1" w:rsidP="00420EA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Times New Roman" w:eastAsia="Yu Gothic UI Semibold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Yu Gothic UI Semibold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Three words. After Making Triplets then we compare </w:t>
                            </w:r>
                          </w:p>
                          <w:p w14:paraId="426D9B07" w14:textId="77777777" w:rsidR="00420EA1" w:rsidRPr="006E607B" w:rsidRDefault="00420EA1" w:rsidP="00420EA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Times New Roman" w:eastAsia="Yu Gothic UI Semibold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Yu Gothic UI Semibold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The Triplets one by one with the data of Other Two Files.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D1BFD" id="Text Box 43" o:spid="_x0000_s1040" type="#_x0000_t202" style="position:absolute;left:0;text-align:left;margin-left:27.55pt;margin-top:102.1pt;width:409.5pt;height:258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" filled="f" stroked="f">
                <v:textbox>
                  <w:txbxContent>
                    <w:p w14:paraId="4F70D388" w14:textId="77777777" w:rsidR="00420EA1" w:rsidRPr="006E607B" w:rsidRDefault="00420EA1" w:rsidP="00420EA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Times New Roman" w:eastAsia="Yu Gothic UI Semibold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6E607B">
                        <w:rPr>
                          <w:rFonts w:ascii="Times New Roman" w:eastAsia="Yu Gothic UI Semibold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So the steps to find the plagi</w:t>
                      </w:r>
                      <w:r w:rsidR="00BE1DAB">
                        <w:rPr>
                          <w:rFonts w:ascii="Times New Roman" w:eastAsia="Yu Gothic UI Semibold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a</w:t>
                      </w:r>
                      <w:r w:rsidRPr="006E607B">
                        <w:rPr>
                          <w:rFonts w:ascii="Times New Roman" w:eastAsia="Yu Gothic UI Semibold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rism is that first we</w:t>
                      </w:r>
                    </w:p>
                    <w:p w14:paraId="366FF92D" w14:textId="77777777" w:rsidR="00420EA1" w:rsidRPr="006E607B" w:rsidRDefault="00420EA1" w:rsidP="00420EA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Times New Roman" w:eastAsia="Yu Gothic UI Semibold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6E607B">
                        <w:rPr>
                          <w:rFonts w:ascii="Times New Roman" w:eastAsia="Yu Gothic UI Semibold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find the number of triplets in a given article then</w:t>
                      </w:r>
                    </w:p>
                    <w:p w14:paraId="00B6F4FD" w14:textId="77777777" w:rsidR="00420EA1" w:rsidRPr="006E607B" w:rsidRDefault="00420EA1" w:rsidP="00420EA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Times New Roman" w:eastAsia="Yu Gothic UI Semibold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6E607B">
                        <w:rPr>
                          <w:rFonts w:ascii="Times New Roman" w:eastAsia="Yu Gothic UI Semibold" w:hAnsi="Times New Roman" w:cs="Times New Roman"/>
                          <w:color w:val="000000" w:themeColor="text1"/>
                          <w:sz w:val="36"/>
                          <w:szCs w:val="36"/>
                        </w:rPr>
                        <w:t xml:space="preserve">we compare each triplet with second article and </w:t>
                      </w:r>
                    </w:p>
                    <w:p w14:paraId="05E145E3" w14:textId="77777777" w:rsidR="00420EA1" w:rsidRPr="006E607B" w:rsidRDefault="00420EA1" w:rsidP="00420EA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Times New Roman" w:eastAsia="Yu Gothic UI Semibold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6E607B">
                        <w:rPr>
                          <w:rFonts w:ascii="Times New Roman" w:eastAsia="Yu Gothic UI Semibold" w:hAnsi="Times New Roman" w:cs="Times New Roman"/>
                          <w:color w:val="000000" w:themeColor="text1"/>
                          <w:sz w:val="36"/>
                          <w:szCs w:val="36"/>
                        </w:rPr>
                        <w:t xml:space="preserve">count the frequency of same triplets if frequency </w:t>
                      </w:r>
                    </w:p>
                    <w:p w14:paraId="2E42BCE1" w14:textId="77777777" w:rsidR="00420EA1" w:rsidRDefault="00420EA1" w:rsidP="00420EA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Times New Roman" w:eastAsia="Yu Gothic UI Semibold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6E607B">
                        <w:rPr>
                          <w:rFonts w:ascii="Times New Roman" w:eastAsia="Yu Gothic UI Semibold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greater than 50 percent than it is cheated else not.</w:t>
                      </w:r>
                    </w:p>
                    <w:p w14:paraId="5154D78A" w14:textId="77777777" w:rsidR="00420EA1" w:rsidRDefault="00BE1DAB" w:rsidP="00420EA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Times New Roman" w:eastAsia="Yu Gothic UI Semibold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Yu Gothic UI Semibold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The Formula is</w:t>
                      </w:r>
                      <w:r w:rsidR="00420EA1">
                        <w:rPr>
                          <w:rFonts w:ascii="Times New Roman" w:eastAsia="Yu Gothic UI Semibold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: no of triplets = no of words – 2;</w:t>
                      </w:r>
                    </w:p>
                    <w:p w14:paraId="3EDDB4D8" w14:textId="77777777" w:rsidR="00420EA1" w:rsidRDefault="00420EA1" w:rsidP="00420EA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Times New Roman" w:eastAsia="Yu Gothic UI Semibold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Yu Gothic UI Semibold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So this is an generalized formula which will show</w:t>
                      </w:r>
                    </w:p>
                    <w:p w14:paraId="5A6F8D3F" w14:textId="77777777" w:rsidR="00420EA1" w:rsidRDefault="00420EA1" w:rsidP="00420EA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Times New Roman" w:eastAsia="Yu Gothic UI Semibold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Yu Gothic UI Semibold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Us that how many possible triplets can be create</w:t>
                      </w:r>
                    </w:p>
                    <w:p w14:paraId="048A8E5F" w14:textId="77777777" w:rsidR="00420EA1" w:rsidRDefault="00420EA1" w:rsidP="00420EA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Times New Roman" w:eastAsia="Yu Gothic UI Semibold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Yu Gothic UI Semibold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From a file on based on the file`s data.</w:t>
                      </w:r>
                    </w:p>
                    <w:p w14:paraId="528475E1" w14:textId="77777777" w:rsidR="00420EA1" w:rsidRDefault="00420EA1" w:rsidP="00420EA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Times New Roman" w:eastAsia="Yu Gothic UI Semibold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Yu Gothic UI Semibold" w:hAnsi="Times New Roman" w:cs="Times New Roman"/>
                          <w:color w:val="000000" w:themeColor="text1"/>
                          <w:sz w:val="36"/>
                          <w:szCs w:val="36"/>
                        </w:rPr>
                        <w:t xml:space="preserve">Than we make triplets and Every Triplet consist </w:t>
                      </w:r>
                    </w:p>
                    <w:p w14:paraId="3EAB0863" w14:textId="77777777" w:rsidR="00420EA1" w:rsidRDefault="00420EA1" w:rsidP="00420EA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Times New Roman" w:eastAsia="Yu Gothic UI Semibold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Yu Gothic UI Semibold" w:hAnsi="Times New Roman" w:cs="Times New Roman"/>
                          <w:color w:val="000000" w:themeColor="text1"/>
                          <w:sz w:val="36"/>
                          <w:szCs w:val="36"/>
                        </w:rPr>
                        <w:t xml:space="preserve">Three words. After Making Triplets then we compare </w:t>
                      </w:r>
                    </w:p>
                    <w:p w14:paraId="426D9B07" w14:textId="77777777" w:rsidR="00420EA1" w:rsidRPr="006E607B" w:rsidRDefault="00420EA1" w:rsidP="00420EA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Times New Roman" w:eastAsia="Yu Gothic UI Semibold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Yu Gothic UI Semibold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The Triplets one by one with the data of Other Two Files.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1A9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9EF1A95" wp14:editId="44DBB1F3">
                <wp:simplePos x="0" y="0"/>
                <wp:positionH relativeFrom="column">
                  <wp:posOffset>342900</wp:posOffset>
                </wp:positionH>
                <wp:positionV relativeFrom="paragraph">
                  <wp:posOffset>5387340</wp:posOffset>
                </wp:positionV>
                <wp:extent cx="1828800" cy="18288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799CEA" w14:textId="77777777" w:rsidR="00EF1A92" w:rsidRPr="00466009" w:rsidRDefault="00EF1A92" w:rsidP="00EF1A92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66009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Two article are taken as a input from file</w:t>
                            </w:r>
                          </w:p>
                          <w:p w14:paraId="15859B59" w14:textId="77777777" w:rsidR="00EF1A92" w:rsidRPr="00466009" w:rsidRDefault="00EF1A92" w:rsidP="00EF1A92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66009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and sent to triplet finder where triplets </w:t>
                            </w:r>
                          </w:p>
                          <w:p w14:paraId="41A563BF" w14:textId="77777777" w:rsidR="00EF1A92" w:rsidRPr="00EF1A92" w:rsidRDefault="00EF1A92" w:rsidP="00EF1A92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66009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are found and sent to search function to compare triplet of file1 with file2</w:t>
                            </w:r>
                            <w:r w:rsidR="00466009" w:rsidRPr="00466009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66009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and count frequency of comparison after whole file is compared </w:t>
                            </w:r>
                            <w:r w:rsidR="00CC0B49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by all possible Triplets with the data of File2 and File3 than </w:t>
                            </w:r>
                            <w:r w:rsidRPr="00466009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the percentage is counted </w:t>
                            </w:r>
                            <w:r w:rsidR="000A4B70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and it will print the percentage of Plagiarism on console than </w:t>
                            </w:r>
                            <w:r w:rsidRPr="00466009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if it is greater than 50 then the article is cheated else not.</w:t>
                            </w:r>
                            <w:r w:rsidRPr="00EF1A9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00F07BFE" w14:textId="77777777" w:rsidR="00EF1A92" w:rsidRPr="00EF1A92" w:rsidRDefault="00EF1A92" w:rsidP="00EF1A92">
                            <w:pPr>
                              <w:jc w:val="center"/>
                              <w:rPr>
                                <w:rFonts w:ascii="SimSun" w:eastAsia="SimSun" w:hAnsi="SimSun" w:cs="SimSun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F1A95" id="Text Box 46" o:spid="_x0000_s1041" type="#_x0000_t202" style="position:absolute;left:0;text-align:left;margin-left:27pt;margin-top:424.2pt;width:2in;height:2in;z-index:251790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" filled="f" stroked="f">
                <v:textbox style="mso-fit-shape-to-text:t">
                  <w:txbxContent>
                    <w:p w14:paraId="35799CEA" w14:textId="77777777" w:rsidR="00EF1A92" w:rsidRPr="00466009" w:rsidRDefault="00EF1A92" w:rsidP="00EF1A92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466009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sz w:val="36"/>
                          <w:szCs w:val="36"/>
                        </w:rPr>
                        <w:t>Two article are taken as a input from file</w:t>
                      </w:r>
                    </w:p>
                    <w:p w14:paraId="15859B59" w14:textId="77777777" w:rsidR="00EF1A92" w:rsidRPr="00466009" w:rsidRDefault="00EF1A92" w:rsidP="00EF1A92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466009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and sent to triplet finder where triplets </w:t>
                      </w:r>
                    </w:p>
                    <w:p w14:paraId="41A563BF" w14:textId="77777777" w:rsidR="00EF1A92" w:rsidRPr="00EF1A92" w:rsidRDefault="00EF1A92" w:rsidP="00EF1A92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466009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sz w:val="36"/>
                          <w:szCs w:val="36"/>
                        </w:rPr>
                        <w:t>are found and sent to search function to compare triplet of file1 with file2</w:t>
                      </w:r>
                      <w:r w:rsidR="00466009" w:rsidRPr="00466009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466009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and count frequency of comparison after whole file is compared </w:t>
                      </w:r>
                      <w:r w:rsidR="00CC0B49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by all possible Triplets with the data of File2 and File3 than </w:t>
                      </w:r>
                      <w:r w:rsidRPr="00466009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the percentage is counted </w:t>
                      </w:r>
                      <w:r w:rsidR="000A4B70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and it will print the percentage of Plagiarism on console than </w:t>
                      </w:r>
                      <w:r w:rsidRPr="00466009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sz w:val="36"/>
                          <w:szCs w:val="36"/>
                        </w:rPr>
                        <w:t>if it is greater than 50 then the article is cheated else not.</w:t>
                      </w:r>
                      <w:r w:rsidRPr="00EF1A9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00F07BFE" w14:textId="77777777" w:rsidR="00EF1A92" w:rsidRPr="00EF1A92" w:rsidRDefault="00EF1A92" w:rsidP="00EF1A92">
                      <w:pPr>
                        <w:jc w:val="center"/>
                        <w:rPr>
                          <w:rFonts w:ascii="SimSun" w:eastAsia="SimSun" w:hAnsi="SimSun" w:cs="SimSun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1A92">
        <w:rPr>
          <w:rFonts w:ascii="SimSun" w:eastAsia="SimSun" w:hAnsi="SimSun" w:cs="SimSun"/>
          <w:noProof/>
          <w:kern w:val="0"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469FBA" wp14:editId="1F6A845B">
                <wp:simplePos x="0" y="0"/>
                <wp:positionH relativeFrom="margin">
                  <wp:posOffset>1019175</wp:posOffset>
                </wp:positionH>
                <wp:positionV relativeFrom="paragraph">
                  <wp:posOffset>4830445</wp:posOffset>
                </wp:positionV>
                <wp:extent cx="3673475" cy="791845"/>
                <wp:effectExtent l="0" t="0" r="0" b="0"/>
                <wp:wrapNone/>
                <wp:docPr id="45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3475" cy="791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EC6D40" w14:textId="77777777" w:rsidR="00EF1A92" w:rsidRPr="00EF1A92" w:rsidRDefault="00EF1A92" w:rsidP="00EF1A92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Times New Roman" w:eastAsia="STZhongsong" w:hAnsi="Times New Roman" w:cs="Times New Roman"/>
                                <w:b/>
                                <w:bCs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EF1A92">
                              <w:rPr>
                                <w:rFonts w:ascii="Times New Roman" w:eastAsia="STZhongsong" w:hAnsi="Times New Roman" w:cs="Times New Roman"/>
                                <w:b/>
                                <w:bCs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</w:rPr>
                              <w:t>PROJECT OVERVIEW</w:t>
                            </w:r>
                          </w:p>
                          <w:p w14:paraId="7027F811" w14:textId="77777777" w:rsidR="00EF1A92" w:rsidRDefault="00EF1A92" w:rsidP="00EF1A92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Arial" w:eastAsia="STZhongsong" w:hAnsi="Arial" w:cs="Arial"/>
                                <w:b/>
                                <w:bCs/>
                                <w:color w:val="342B02"/>
                                <w:kern w:val="24"/>
                                <w:sz w:val="40"/>
                                <w:szCs w:val="40"/>
                              </w:rPr>
                            </w:pPr>
                          </w:p>
                          <w:p w14:paraId="48649521" w14:textId="77777777" w:rsidR="00EF1A92" w:rsidRDefault="00EF1A92" w:rsidP="00EF1A92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Arial" w:eastAsia="STZhongsong" w:hAnsi="Arial" w:cs="Arial"/>
                                <w:b/>
                                <w:bCs/>
                                <w:color w:val="342B02"/>
                                <w:kern w:val="24"/>
                                <w:sz w:val="40"/>
                                <w:szCs w:val="40"/>
                              </w:rPr>
                            </w:pPr>
                          </w:p>
                          <w:p w14:paraId="55B9F944" w14:textId="77777777" w:rsidR="00EF1A92" w:rsidRDefault="00EF1A92" w:rsidP="00EF1A92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Arial" w:eastAsia="STZhongsong" w:hAnsi="Arial" w:cs="Arial"/>
                                <w:b/>
                                <w:bCs/>
                                <w:color w:val="342B02"/>
                                <w:kern w:val="24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69FBA" id="_x0000_s1042" type="#_x0000_t202" style="position:absolute;left:0;text-align:left;margin-left:80.25pt;margin-top:380.35pt;width:289.25pt;height:62.3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" filled="f" stroked="f">
                <v:textbox>
                  <w:txbxContent>
                    <w:p w14:paraId="13EC6D40" w14:textId="77777777" w:rsidR="00EF1A92" w:rsidRPr="00EF1A92" w:rsidRDefault="00EF1A92" w:rsidP="00EF1A92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Times New Roman" w:eastAsia="STZhongsong" w:hAnsi="Times New Roman" w:cs="Times New Roman"/>
                          <w:b/>
                          <w:bCs/>
                          <w:color w:val="0D0D0D" w:themeColor="text1" w:themeTint="F2"/>
                          <w:kern w:val="24"/>
                          <w:sz w:val="40"/>
                          <w:szCs w:val="40"/>
                        </w:rPr>
                      </w:pPr>
                      <w:r w:rsidRPr="00EF1A92">
                        <w:rPr>
                          <w:rFonts w:ascii="Times New Roman" w:eastAsia="STZhongsong" w:hAnsi="Times New Roman" w:cs="Times New Roman"/>
                          <w:b/>
                          <w:bCs/>
                          <w:color w:val="0D0D0D" w:themeColor="text1" w:themeTint="F2"/>
                          <w:kern w:val="24"/>
                          <w:sz w:val="40"/>
                          <w:szCs w:val="40"/>
                        </w:rPr>
                        <w:t>PROJECT OVERVIEW</w:t>
                      </w:r>
                    </w:p>
                    <w:p w14:paraId="7027F811" w14:textId="77777777" w:rsidR="00EF1A92" w:rsidRDefault="00EF1A92" w:rsidP="00EF1A92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Arial" w:eastAsia="STZhongsong" w:hAnsi="Arial" w:cs="Arial"/>
                          <w:b/>
                          <w:bCs/>
                          <w:color w:val="342B02"/>
                          <w:kern w:val="24"/>
                          <w:sz w:val="40"/>
                          <w:szCs w:val="40"/>
                        </w:rPr>
                      </w:pPr>
                    </w:p>
                    <w:p w14:paraId="48649521" w14:textId="77777777" w:rsidR="00EF1A92" w:rsidRDefault="00EF1A92" w:rsidP="00EF1A92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Arial" w:eastAsia="STZhongsong" w:hAnsi="Arial" w:cs="Arial"/>
                          <w:b/>
                          <w:bCs/>
                          <w:color w:val="342B02"/>
                          <w:kern w:val="24"/>
                          <w:sz w:val="40"/>
                          <w:szCs w:val="40"/>
                        </w:rPr>
                      </w:pPr>
                    </w:p>
                    <w:p w14:paraId="55B9F944" w14:textId="77777777" w:rsidR="00EF1A92" w:rsidRDefault="00EF1A92" w:rsidP="00EF1A92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Arial" w:eastAsia="STZhongsong" w:hAnsi="Arial" w:cs="Arial"/>
                          <w:b/>
                          <w:bCs/>
                          <w:color w:val="342B02"/>
                          <w:kern w:val="24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20EA1">
        <w:rPr>
          <w:rFonts w:ascii="SimSun" w:eastAsia="SimSun" w:hAnsi="SimSun" w:cs="SimSun"/>
          <w:noProof/>
          <w:kern w:val="0"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644C1B" wp14:editId="26C898BA">
                <wp:simplePos x="0" y="0"/>
                <wp:positionH relativeFrom="margin">
                  <wp:posOffset>1514475</wp:posOffset>
                </wp:positionH>
                <wp:positionV relativeFrom="paragraph">
                  <wp:posOffset>553720</wp:posOffset>
                </wp:positionV>
                <wp:extent cx="3673475" cy="791845"/>
                <wp:effectExtent l="0" t="0" r="0" b="0"/>
                <wp:wrapNone/>
                <wp:docPr id="41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3475" cy="791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7CAD2D" w14:textId="77777777" w:rsidR="00420EA1" w:rsidRPr="006E607B" w:rsidRDefault="00420EA1" w:rsidP="00420EA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Times New Roman" w:eastAsia="STZhongsong" w:hAnsi="Times New Roman" w:cs="Times New Roman"/>
                                <w:b/>
                                <w:bCs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eastAsia="STZhongsong" w:hAnsi="Times New Roman" w:cs="Times New Roman"/>
                                <w:b/>
                                <w:bCs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</w:rPr>
                              <w:t>ALGORITH</w:t>
                            </w:r>
                            <w:r w:rsidRPr="006E607B">
                              <w:rPr>
                                <w:rFonts w:ascii="Times New Roman" w:eastAsia="STZhongsong" w:hAnsi="Times New Roman" w:cs="Times New Roman"/>
                                <w:b/>
                                <w:bCs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</w:rPr>
                              <w:t>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44C1B" id="_x0000_s1043" type="#_x0000_t202" style="position:absolute;left:0;text-align:left;margin-left:119.25pt;margin-top:43.6pt;width:289.25pt;height:62.35pt;z-index:251784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" filled="f" stroked="f">
                <v:textbox>
                  <w:txbxContent>
                    <w:p w14:paraId="407CAD2D" w14:textId="77777777" w:rsidR="00420EA1" w:rsidRPr="006E607B" w:rsidRDefault="00420EA1" w:rsidP="00420EA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Times New Roman" w:eastAsia="STZhongsong" w:hAnsi="Times New Roman" w:cs="Times New Roman"/>
                          <w:b/>
                          <w:bCs/>
                          <w:color w:val="0D0D0D" w:themeColor="text1" w:themeTint="F2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eastAsia="STZhongsong" w:hAnsi="Times New Roman" w:cs="Times New Roman"/>
                          <w:b/>
                          <w:bCs/>
                          <w:color w:val="0D0D0D" w:themeColor="text1" w:themeTint="F2"/>
                          <w:kern w:val="24"/>
                          <w:sz w:val="40"/>
                          <w:szCs w:val="40"/>
                        </w:rPr>
                        <w:t>ALGORITH</w:t>
                      </w:r>
                      <w:r w:rsidRPr="006E607B">
                        <w:rPr>
                          <w:rFonts w:ascii="Times New Roman" w:eastAsia="STZhongsong" w:hAnsi="Times New Roman" w:cs="Times New Roman"/>
                          <w:b/>
                          <w:bCs/>
                          <w:color w:val="0D0D0D" w:themeColor="text1" w:themeTint="F2"/>
                          <w:kern w:val="24"/>
                          <w:sz w:val="40"/>
                          <w:szCs w:val="40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5F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97E724" wp14:editId="768B4C88">
                <wp:simplePos x="0" y="0"/>
                <wp:positionH relativeFrom="column">
                  <wp:posOffset>570865</wp:posOffset>
                </wp:positionH>
                <wp:positionV relativeFrom="paragraph">
                  <wp:posOffset>6487795</wp:posOffset>
                </wp:positionV>
                <wp:extent cx="485775" cy="4857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339B08" w14:textId="77777777" w:rsidR="00265E10" w:rsidRPr="00265E10" w:rsidRDefault="00265E10" w:rsidP="00265E10">
                            <w:pPr>
                              <w:pStyle w:val="NormalWeb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7E724" id="Text Box 3" o:spid="_x0000_s1044" type="#_x0000_t202" style="position:absolute;left:0;text-align:left;margin-left:44.95pt;margin-top:510.85pt;width:38.25pt;height:38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" filled="f" stroked="f">
                <v:textbox>
                  <w:txbxContent>
                    <w:p w14:paraId="1C339B08" w14:textId="77777777" w:rsidR="00265E10" w:rsidRPr="00265E10" w:rsidRDefault="00265E10" w:rsidP="00265E10">
                      <w:pPr>
                        <w:pStyle w:val="NormalWeb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5FE9">
        <w:rPr>
          <w:rFonts w:ascii="SimSun" w:eastAsia="SimSun" w:hAnsi="SimSun" w:cs="SimSun"/>
          <w:noProof/>
          <w:kern w:val="0"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5903F25E" wp14:editId="0775EED2">
                <wp:simplePos x="0" y="0"/>
                <wp:positionH relativeFrom="column">
                  <wp:posOffset>459106</wp:posOffset>
                </wp:positionH>
                <wp:positionV relativeFrom="paragraph">
                  <wp:posOffset>6061709</wp:posOffset>
                </wp:positionV>
                <wp:extent cx="45719" cy="45719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000296" w14:textId="77777777" w:rsidR="00AF5C69" w:rsidRDefault="00AF5C69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700" w:lineRule="exact"/>
                              <w:rPr>
                                <w:rFonts w:ascii="Arial" w:eastAsia="STZhongsong" w:hAnsi="Arial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F25E" id="文本框 54" o:spid="_x0000_s1045" type="#_x0000_t202" style="position:absolute;left:0;text-align:left;margin-left:36.15pt;margin-top:477.3pt;width:3.6pt;height:3.6pt;flip:x y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" filled="f" stroked="f">
                <v:textbox>
                  <w:txbxContent>
                    <w:p w14:paraId="65000296" w14:textId="77777777" w:rsidR="00AF5C69" w:rsidRDefault="00AF5C69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700" w:lineRule="exact"/>
                        <w:rPr>
                          <w:rFonts w:ascii="Arial" w:eastAsia="STZhongsong" w:hAnsi="Arial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5E10">
        <w:rPr>
          <w:rFonts w:ascii="SimSun" w:eastAsia="SimSun" w:hAnsi="SimSun" w:cs="SimSun"/>
          <w:noProof/>
          <w:kern w:val="0"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5257ACA1" wp14:editId="08867B20">
                <wp:simplePos x="0" y="0"/>
                <wp:positionH relativeFrom="column">
                  <wp:posOffset>564515</wp:posOffset>
                </wp:positionH>
                <wp:positionV relativeFrom="paragraph">
                  <wp:posOffset>4987290</wp:posOffset>
                </wp:positionV>
                <wp:extent cx="606425" cy="53911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5391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BCAF33" w14:textId="77777777" w:rsidR="00AF5C69" w:rsidRPr="00265E10" w:rsidRDefault="00B306A7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700" w:lineRule="exact"/>
                              <w:rPr>
                                <w:rFonts w:ascii="Arial" w:eastAsia="STZhongsong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65E10">
                              <w:rPr>
                                <w:rFonts w:ascii="Arial" w:eastAsia="STZhongsong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7ACA1" id="文本框 53" o:spid="_x0000_s1046" type="#_x0000_t202" style="position:absolute;left:0;text-align:left;margin-left:44.45pt;margin-top:392.7pt;width:47.75pt;height:42.4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" filled="f" stroked="f">
                <v:textbox style="mso-fit-shape-to-text:t">
                  <w:txbxContent>
                    <w:p w14:paraId="05BCAF33" w14:textId="77777777" w:rsidR="00AF5C69" w:rsidRPr="00265E10" w:rsidRDefault="00B306A7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700" w:lineRule="exact"/>
                        <w:rPr>
                          <w:rFonts w:ascii="Arial" w:eastAsia="STZhongsong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265E10">
                        <w:rPr>
                          <w:rFonts w:ascii="Arial" w:eastAsia="STZhongsong" w:hAnsi="Arial" w:cs="Arial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65E1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2E3DEA" wp14:editId="4B09F1D4">
                <wp:simplePos x="0" y="0"/>
                <wp:positionH relativeFrom="margin">
                  <wp:posOffset>1489710</wp:posOffset>
                </wp:positionH>
                <wp:positionV relativeFrom="paragraph">
                  <wp:posOffset>6525895</wp:posOffset>
                </wp:positionV>
                <wp:extent cx="7919720" cy="11198225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9720" cy="1119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4F5D3E" w14:textId="77777777" w:rsidR="000C0259" w:rsidRPr="000C0259" w:rsidRDefault="000C0259" w:rsidP="000C0259">
                            <w:pPr>
                              <w:jc w:val="center"/>
                              <w:rPr>
                                <w:b/>
                                <w:noProof/>
                                <w:color w:val="0D0D0D" w:themeColor="text1" w:themeTint="F2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E3DEA" id="Text Box 1" o:spid="_x0000_s1047" type="#_x0000_t202" style="position:absolute;left:0;text-align:left;margin-left:117.3pt;margin-top:513.85pt;width:623.6pt;height:881.75pt;z-index:2517217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" filled="f" stroked="f">
                <v:textbox style="mso-fit-shape-to-text:t">
                  <w:txbxContent>
                    <w:p w14:paraId="554F5D3E" w14:textId="77777777" w:rsidR="000C0259" w:rsidRPr="000C0259" w:rsidRDefault="000C0259" w:rsidP="000C0259">
                      <w:pPr>
                        <w:jc w:val="center"/>
                        <w:rPr>
                          <w:b/>
                          <w:noProof/>
                          <w:color w:val="0D0D0D" w:themeColor="text1" w:themeTint="F2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65E10">
        <w:rPr>
          <w:rFonts w:ascii="SimSun" w:eastAsia="SimSun" w:hAnsi="SimSun" w:cs="SimSun"/>
          <w:noProof/>
          <w:kern w:val="0"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578F3837" wp14:editId="2C6C8CE5">
                <wp:simplePos x="0" y="0"/>
                <wp:positionH relativeFrom="column">
                  <wp:posOffset>1530350</wp:posOffset>
                </wp:positionH>
                <wp:positionV relativeFrom="paragraph">
                  <wp:posOffset>6812280</wp:posOffset>
                </wp:positionV>
                <wp:extent cx="3673475" cy="79184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3475" cy="791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4B90E3" w14:textId="77777777" w:rsidR="00AF5C69" w:rsidRDefault="00AF5C69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Arial" w:eastAsia="STZhongsong" w:hAnsi="Arial" w:cs="Arial"/>
                                <w:b/>
                                <w:bCs/>
                                <w:color w:val="342B02"/>
                                <w:kern w:val="24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F3837" id="文本框 39" o:spid="_x0000_s1048" type="#_x0000_t202" style="position:absolute;left:0;text-align:left;margin-left:120.5pt;margin-top:536.4pt;width:289.25pt;height:62.35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" filled="f" stroked="f">
                <v:textbox>
                  <w:txbxContent>
                    <w:p w14:paraId="324B90E3" w14:textId="77777777" w:rsidR="00AF5C69" w:rsidRDefault="00AF5C69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Arial" w:eastAsia="STZhongsong" w:hAnsi="Arial" w:cs="Arial"/>
                          <w:b/>
                          <w:bCs/>
                          <w:color w:val="342B02"/>
                          <w:kern w:val="24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06A7">
        <w:rPr>
          <w:rFonts w:ascii="SimSun" w:eastAsia="SimSun" w:hAnsi="SimSun" w:cs="SimSun"/>
          <w:noProof/>
          <w:kern w:val="0"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5B65EAC8" wp14:editId="6FECE055">
                <wp:simplePos x="0" y="0"/>
                <wp:positionH relativeFrom="column">
                  <wp:posOffset>554990</wp:posOffset>
                </wp:positionH>
                <wp:positionV relativeFrom="paragraph">
                  <wp:posOffset>2980055</wp:posOffset>
                </wp:positionV>
                <wp:extent cx="606425" cy="54927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5492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F0B56C" w14:textId="77777777" w:rsidR="00AF5C69" w:rsidRDefault="00B306A7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700" w:lineRule="exact"/>
                              <w:rPr>
                                <w:rFonts w:ascii="Arial" w:eastAsia="STZhongsong" w:hAnsi="Arial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eastAsia="STZhongsong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5EAC8" id="文本框 47" o:spid="_x0000_s1049" type="#_x0000_t202" style="position:absolute;left:0;text-align:left;margin-left:43.7pt;margin-top:234.65pt;width:47.75pt;height:43.2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" filled="f" stroked="f">
                <v:textbox>
                  <w:txbxContent>
                    <w:p w14:paraId="26F0B56C" w14:textId="77777777" w:rsidR="00AF5C69" w:rsidRDefault="00B306A7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700" w:lineRule="exact"/>
                        <w:rPr>
                          <w:rFonts w:ascii="Arial" w:eastAsia="STZhongsong" w:hAnsi="Arial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Arial" w:eastAsia="STZhongsong" w:hAnsi="Aria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306A7">
        <w:rPr>
          <w:rFonts w:hint="eastAsia"/>
        </w:rPr>
        <w:br w:type="page"/>
      </w:r>
    </w:p>
    <w:p w14:paraId="5E953D19" w14:textId="77777777" w:rsidR="00AF5C69" w:rsidRDefault="004D3127">
      <w:r>
        <w:rPr>
          <w:rFonts w:ascii="SimSun" w:eastAsia="SimSun" w:hAnsi="SimSun" w:cs="SimSun"/>
          <w:noProof/>
          <w:kern w:val="0"/>
          <w:sz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67095F" wp14:editId="24DF8251">
                <wp:simplePos x="0" y="0"/>
                <wp:positionH relativeFrom="column">
                  <wp:posOffset>2305050</wp:posOffset>
                </wp:positionH>
                <wp:positionV relativeFrom="paragraph">
                  <wp:posOffset>85725</wp:posOffset>
                </wp:positionV>
                <wp:extent cx="784860" cy="539115"/>
                <wp:effectExtent l="0" t="0" r="0" b="0"/>
                <wp:wrapNone/>
                <wp:docPr id="29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5391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A5572F" w14:textId="77777777" w:rsidR="004D3127" w:rsidRDefault="004D3127" w:rsidP="004D3127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700" w:lineRule="exact"/>
                              <w:rPr>
                                <w:rFonts w:ascii="Arial" w:eastAsia="STZhongsong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eastAsia="STZhongsong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60"/>
                                <w:szCs w:val="60"/>
                              </w:rPr>
                              <w:t xml:space="preserve">03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7095F" id="_x0000_s1050" type="#_x0000_t202" style="position:absolute;left:0;text-align:left;margin-left:181.5pt;margin-top:6.75pt;width:61.8pt;height:42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" filled="f" stroked="f">
                <v:textbox style="mso-fit-shape-to-text:t">
                  <w:txbxContent>
                    <w:p w14:paraId="16A5572F" w14:textId="77777777" w:rsidR="004D3127" w:rsidRDefault="004D3127" w:rsidP="004D3127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700" w:lineRule="exact"/>
                        <w:rPr>
                          <w:rFonts w:ascii="Arial" w:eastAsia="STZhongsong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Arial" w:eastAsia="STZhongsong" w:hAnsi="Arial" w:cs="Arial"/>
                          <w:b/>
                          <w:bCs/>
                          <w:color w:val="FFFFFF" w:themeColor="background1"/>
                          <w:kern w:val="24"/>
                          <w:sz w:val="60"/>
                          <w:szCs w:val="60"/>
                        </w:rPr>
                        <w:t xml:space="preserve">03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767808" behindDoc="1" locked="0" layoutInCell="1" allowOverlap="1" wp14:anchorId="2D971A32" wp14:editId="18D4AF8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46125" cy="663575"/>
            <wp:effectExtent l="0" t="0" r="0" b="3175"/>
            <wp:wrapNone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6125" cy="66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0D2901">
        <w:rPr>
          <w:rFonts w:hint="eastAsia"/>
          <w:noProof/>
          <w:lang w:eastAsia="en-US"/>
        </w:rPr>
        <w:drawing>
          <wp:anchor distT="0" distB="0" distL="114300" distR="114300" simplePos="0" relativeHeight="251765760" behindDoc="1" locked="0" layoutInCell="1" allowOverlap="1" wp14:anchorId="325FA7B0" wp14:editId="1AB0E142">
            <wp:simplePos x="0" y="0"/>
            <wp:positionH relativeFrom="column">
              <wp:posOffset>-1343025</wp:posOffset>
            </wp:positionH>
            <wp:positionV relativeFrom="paragraph">
              <wp:posOffset>-914400</wp:posOffset>
            </wp:positionV>
            <wp:extent cx="7919720" cy="11198225"/>
            <wp:effectExtent l="0" t="0" r="5080" b="3175"/>
            <wp:wrapNone/>
            <wp:docPr id="27" name="图片 6" descr="图片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19720" cy="1119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6A7">
        <w:rPr>
          <w:noProof/>
          <w:lang w:eastAsia="en-US"/>
        </w:rPr>
        <w:drawing>
          <wp:anchor distT="0" distB="0" distL="114300" distR="114300" simplePos="0" relativeHeight="251546624" behindDoc="1" locked="0" layoutInCell="1" allowOverlap="1" wp14:anchorId="0EBE5E0C" wp14:editId="382AA742">
            <wp:simplePos x="0" y="0"/>
            <wp:positionH relativeFrom="column">
              <wp:posOffset>2295525</wp:posOffset>
            </wp:positionH>
            <wp:positionV relativeFrom="paragraph">
              <wp:posOffset>154940</wp:posOffset>
            </wp:positionV>
            <wp:extent cx="746125" cy="663575"/>
            <wp:effectExtent l="0" t="0" r="15875" b="3175"/>
            <wp:wrapNone/>
            <wp:docPr id="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6125" cy="66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1E55BF27" w14:textId="77777777" w:rsidR="00237B22" w:rsidRDefault="00237B22"/>
    <w:p w14:paraId="5A92F131" w14:textId="77777777" w:rsidR="00237B22" w:rsidRDefault="00237B22"/>
    <w:p w14:paraId="523BBD37" w14:textId="77777777" w:rsidR="00237B22" w:rsidRDefault="00237B2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5F71F5" wp14:editId="03A39BD3">
                <wp:simplePos x="0" y="0"/>
                <wp:positionH relativeFrom="margin">
                  <wp:align>right</wp:align>
                </wp:positionH>
                <wp:positionV relativeFrom="paragraph">
                  <wp:posOffset>177800</wp:posOffset>
                </wp:positionV>
                <wp:extent cx="7919720" cy="11198225"/>
                <wp:effectExtent l="0" t="0" r="0" b="508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9720" cy="1119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635559" w14:textId="77777777" w:rsidR="00237B22" w:rsidRPr="00C4078F" w:rsidRDefault="00237B22" w:rsidP="00237B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D0D0D" w:themeColor="text1" w:themeTint="F2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D0D0D" w:themeColor="text1" w:themeTint="F2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SCREEN SHOTS OF OUTPUT OF </w:t>
                            </w:r>
                            <w:r w:rsidRPr="00C4078F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D0D0D" w:themeColor="text1" w:themeTint="F2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PROGRAM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F71F5" id="Text Box 48" o:spid="_x0000_s1051" type="#_x0000_t202" style="position:absolute;left:0;text-align:left;margin-left:572.4pt;margin-top:14pt;width:623.6pt;height:881.75pt;z-index:25179648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" filled="f" stroked="f">
                <v:textbox style="mso-fit-shape-to-text:t">
                  <w:txbxContent>
                    <w:p w14:paraId="20635559" w14:textId="77777777" w:rsidR="00237B22" w:rsidRPr="00C4078F" w:rsidRDefault="00237B22" w:rsidP="00237B2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0D0D0D" w:themeColor="text1" w:themeTint="F2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0D0D0D" w:themeColor="text1" w:themeTint="F2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SCREEN SHOTS OF OUTPUT OF </w:t>
                      </w:r>
                      <w:r w:rsidRPr="00C4078F">
                        <w:rPr>
                          <w:rFonts w:ascii="Times New Roman" w:hAnsi="Times New Roman" w:cs="Times New Roman"/>
                          <w:b/>
                          <w:noProof/>
                          <w:color w:val="0D0D0D" w:themeColor="text1" w:themeTint="F2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PROGRAM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D6CDB5" w14:textId="77777777" w:rsidR="00237B22" w:rsidRDefault="00237B22"/>
    <w:p w14:paraId="439E73B8" w14:textId="77777777" w:rsidR="00237B22" w:rsidRDefault="00237B22"/>
    <w:p w14:paraId="30CA20F4" w14:textId="77777777" w:rsidR="00237B22" w:rsidRDefault="00237B22"/>
    <w:p w14:paraId="555EF294" w14:textId="559D687B" w:rsidR="00AF5C69" w:rsidRDefault="00AF5C69"/>
    <w:p w14:paraId="368CEB9C" w14:textId="77777777" w:rsidR="00AF5C69" w:rsidRDefault="00AF5C69"/>
    <w:p w14:paraId="5737A353" w14:textId="77777777" w:rsidR="00AF5C69" w:rsidRDefault="005734A7" w:rsidP="005734A7">
      <w:pPr>
        <w:tabs>
          <w:tab w:val="left" w:pos="1140"/>
        </w:tabs>
      </w:pPr>
      <w:r>
        <w:rPr>
          <w:noProof/>
          <w:lang w:eastAsia="en-US"/>
        </w:rPr>
        <w:drawing>
          <wp:inline distT="0" distB="0" distL="0" distR="0" wp14:anchorId="1BAB9B59" wp14:editId="21735D15">
            <wp:extent cx="5810250" cy="3092598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654" cy="310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9753" w14:textId="77777777" w:rsidR="005270F9" w:rsidRDefault="00B306A7">
      <w:r>
        <w:rPr>
          <w:rFonts w:hint="eastAsia"/>
        </w:rPr>
        <w:br w:type="page"/>
      </w:r>
      <w:r w:rsidR="005C6F84">
        <w:rPr>
          <w:rFonts w:ascii="SimSun" w:eastAsia="SimSun" w:hAnsi="SimSun" w:cs="SimSun"/>
          <w:noProof/>
          <w:kern w:val="0"/>
          <w:sz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C6A77F" wp14:editId="1D14AE2C">
                <wp:simplePos x="0" y="0"/>
                <wp:positionH relativeFrom="column">
                  <wp:posOffset>2295525</wp:posOffset>
                </wp:positionH>
                <wp:positionV relativeFrom="paragraph">
                  <wp:posOffset>-38100</wp:posOffset>
                </wp:positionV>
                <wp:extent cx="784860" cy="539115"/>
                <wp:effectExtent l="0" t="0" r="0" b="0"/>
                <wp:wrapNone/>
                <wp:docPr id="30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5391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A18E45" w14:textId="77777777" w:rsidR="005C6F84" w:rsidRDefault="005C6F84" w:rsidP="005C6F84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700" w:lineRule="exact"/>
                              <w:rPr>
                                <w:rFonts w:ascii="Arial" w:eastAsia="STZhongsong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eastAsia="STZhongsong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60"/>
                                <w:szCs w:val="60"/>
                              </w:rPr>
                              <w:t xml:space="preserve">04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6A77F" id="_x0000_s1052" type="#_x0000_t202" style="position:absolute;left:0;text-align:left;margin-left:180.75pt;margin-top:-3pt;width:61.8pt;height:42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" filled="f" stroked="f">
                <v:textbox style="mso-fit-shape-to-text:t">
                  <w:txbxContent>
                    <w:p w14:paraId="00A18E45" w14:textId="77777777" w:rsidR="005C6F84" w:rsidRDefault="005C6F84" w:rsidP="005C6F84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700" w:lineRule="exact"/>
                        <w:rPr>
                          <w:rFonts w:ascii="Arial" w:eastAsia="STZhongsong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Arial" w:eastAsia="STZhongsong" w:hAnsi="Arial" w:cs="Arial"/>
                          <w:b/>
                          <w:bCs/>
                          <w:color w:val="FFFFFF" w:themeColor="background1"/>
                          <w:kern w:val="24"/>
                          <w:sz w:val="60"/>
                          <w:szCs w:val="60"/>
                        </w:rPr>
                        <w:t xml:space="preserve">04 </w:t>
                      </w:r>
                    </w:p>
                  </w:txbxContent>
                </v:textbox>
              </v:shape>
            </w:pict>
          </mc:Fallback>
        </mc:AlternateContent>
      </w:r>
      <w:r w:rsidR="00864D46">
        <w:rPr>
          <w:noProof/>
          <w:lang w:eastAsia="en-US"/>
        </w:rPr>
        <w:drawing>
          <wp:anchor distT="0" distB="0" distL="114300" distR="114300" simplePos="0" relativeHeight="251763712" behindDoc="1" locked="0" layoutInCell="1" allowOverlap="1" wp14:anchorId="3D6A8B34" wp14:editId="3B6B0CBA">
            <wp:simplePos x="0" y="0"/>
            <wp:positionH relativeFrom="margin">
              <wp:align>center</wp:align>
            </wp:positionH>
            <wp:positionV relativeFrom="paragraph">
              <wp:posOffset>-114300</wp:posOffset>
            </wp:positionV>
            <wp:extent cx="746125" cy="663575"/>
            <wp:effectExtent l="0" t="0" r="0" b="3175"/>
            <wp:wrapNone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6125" cy="66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5270F9" w:rsidRPr="005270F9">
        <w:rPr>
          <w:rFonts w:hint="eastAsia"/>
          <w:noProof/>
          <w:sz w:val="96"/>
          <w:szCs w:val="96"/>
          <w:lang w:eastAsia="en-US"/>
        </w:rPr>
        <w:drawing>
          <wp:anchor distT="0" distB="0" distL="114300" distR="114300" simplePos="0" relativeHeight="251541504" behindDoc="1" locked="0" layoutInCell="1" allowOverlap="1" wp14:anchorId="14D41650" wp14:editId="2768AD44">
            <wp:simplePos x="0" y="0"/>
            <wp:positionH relativeFrom="column">
              <wp:posOffset>-1266825</wp:posOffset>
            </wp:positionH>
            <wp:positionV relativeFrom="paragraph">
              <wp:posOffset>-847725</wp:posOffset>
            </wp:positionV>
            <wp:extent cx="7919720" cy="11198225"/>
            <wp:effectExtent l="0" t="0" r="5080" b="3175"/>
            <wp:wrapNone/>
            <wp:docPr id="8" name="图片 8" descr="图片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19720" cy="11198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70F9">
        <w:t xml:space="preserve">              </w:t>
      </w:r>
    </w:p>
    <w:p w14:paraId="6296FB68" w14:textId="77777777" w:rsidR="005270F9" w:rsidRDefault="005270F9"/>
    <w:p w14:paraId="55379DB8" w14:textId="77777777" w:rsidR="005734A7" w:rsidRDefault="005734A7"/>
    <w:p w14:paraId="51AA8CFC" w14:textId="77777777" w:rsidR="005734A7" w:rsidRDefault="005734A7"/>
    <w:p w14:paraId="16EF8407" w14:textId="77777777" w:rsidR="005734A7" w:rsidRDefault="005734A7"/>
    <w:p w14:paraId="7DA8CA45" w14:textId="77777777" w:rsidR="005270F9" w:rsidRDefault="005734A7">
      <w:r>
        <w:rPr>
          <w:rFonts w:hint="eastAsia"/>
          <w:noProof/>
          <w:sz w:val="96"/>
          <w:szCs w:val="96"/>
          <w:lang w:eastAsia="en-US"/>
        </w:rPr>
        <w:drawing>
          <wp:inline distT="0" distB="0" distL="0" distR="0" wp14:anchorId="75CBD800" wp14:editId="282A7116">
            <wp:extent cx="5784215" cy="3448050"/>
            <wp:effectExtent l="0" t="0" r="698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568" cy="34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AF14" w14:textId="77777777" w:rsidR="005270F9" w:rsidRDefault="005270F9"/>
    <w:p w14:paraId="649D6F66" w14:textId="77777777" w:rsidR="005270F9" w:rsidRDefault="005734A7" w:rsidP="005734A7">
      <w:pPr>
        <w:tabs>
          <w:tab w:val="left" w:pos="960"/>
        </w:tabs>
      </w:pPr>
      <w:r>
        <w:tab/>
      </w:r>
    </w:p>
    <w:p w14:paraId="06C793CB" w14:textId="77777777" w:rsidR="005270F9" w:rsidRDefault="005270F9"/>
    <w:p w14:paraId="317D9043" w14:textId="77777777" w:rsidR="005270F9" w:rsidRDefault="005270F9"/>
    <w:p w14:paraId="3914390D" w14:textId="77777777" w:rsidR="005270F9" w:rsidRDefault="005270F9"/>
    <w:p w14:paraId="57DD71FA" w14:textId="77777777" w:rsidR="00AF5C69" w:rsidRPr="005270F9" w:rsidRDefault="00AF5C69">
      <w:pPr>
        <w:rPr>
          <w:sz w:val="96"/>
          <w:szCs w:val="96"/>
        </w:rPr>
      </w:pPr>
    </w:p>
    <w:sectPr w:rsidR="00AF5C69" w:rsidRPr="00527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2155C"/>
    <w:rsid w:val="00010B21"/>
    <w:rsid w:val="000A4B70"/>
    <w:rsid w:val="000C0259"/>
    <w:rsid w:val="000D2901"/>
    <w:rsid w:val="001015E9"/>
    <w:rsid w:val="0014600A"/>
    <w:rsid w:val="001A1603"/>
    <w:rsid w:val="001B73D2"/>
    <w:rsid w:val="002220F6"/>
    <w:rsid w:val="00237B22"/>
    <w:rsid w:val="00265E10"/>
    <w:rsid w:val="00285FE0"/>
    <w:rsid w:val="003359B4"/>
    <w:rsid w:val="003D0428"/>
    <w:rsid w:val="00420EA1"/>
    <w:rsid w:val="00466009"/>
    <w:rsid w:val="00491A8E"/>
    <w:rsid w:val="004D3127"/>
    <w:rsid w:val="00502255"/>
    <w:rsid w:val="005270F9"/>
    <w:rsid w:val="005734A7"/>
    <w:rsid w:val="00591B54"/>
    <w:rsid w:val="005B0A2A"/>
    <w:rsid w:val="005C6F84"/>
    <w:rsid w:val="005D3AE5"/>
    <w:rsid w:val="00663BCD"/>
    <w:rsid w:val="006A27EA"/>
    <w:rsid w:val="006E607B"/>
    <w:rsid w:val="0073217C"/>
    <w:rsid w:val="0075368F"/>
    <w:rsid w:val="007D5C73"/>
    <w:rsid w:val="007E6E50"/>
    <w:rsid w:val="00864D46"/>
    <w:rsid w:val="0090727F"/>
    <w:rsid w:val="00915FE9"/>
    <w:rsid w:val="009D132C"/>
    <w:rsid w:val="009F5D8D"/>
    <w:rsid w:val="00A16BA9"/>
    <w:rsid w:val="00A37027"/>
    <w:rsid w:val="00A67485"/>
    <w:rsid w:val="00AC2A51"/>
    <w:rsid w:val="00AF5C69"/>
    <w:rsid w:val="00B306A7"/>
    <w:rsid w:val="00BB1890"/>
    <w:rsid w:val="00BB701A"/>
    <w:rsid w:val="00BC360E"/>
    <w:rsid w:val="00BC6F29"/>
    <w:rsid w:val="00BE1DAB"/>
    <w:rsid w:val="00BF21FE"/>
    <w:rsid w:val="00C4078F"/>
    <w:rsid w:val="00CB127E"/>
    <w:rsid w:val="00CC0B49"/>
    <w:rsid w:val="00D837A4"/>
    <w:rsid w:val="00EA48FF"/>
    <w:rsid w:val="00EF1A92"/>
    <w:rsid w:val="00F4042D"/>
    <w:rsid w:val="00F42A87"/>
    <w:rsid w:val="00F964EE"/>
    <w:rsid w:val="00FB5997"/>
    <w:rsid w:val="00FD0845"/>
    <w:rsid w:val="00FD3E1E"/>
    <w:rsid w:val="04720E16"/>
    <w:rsid w:val="097A4D0F"/>
    <w:rsid w:val="0A166660"/>
    <w:rsid w:val="16DF1D4C"/>
    <w:rsid w:val="2066348F"/>
    <w:rsid w:val="26067389"/>
    <w:rsid w:val="28584F91"/>
    <w:rsid w:val="289A06C1"/>
    <w:rsid w:val="300A5EB3"/>
    <w:rsid w:val="327F2285"/>
    <w:rsid w:val="393311CE"/>
    <w:rsid w:val="3F0B3D4F"/>
    <w:rsid w:val="44D64544"/>
    <w:rsid w:val="476C0257"/>
    <w:rsid w:val="4C4B4636"/>
    <w:rsid w:val="4C957296"/>
    <w:rsid w:val="57341CED"/>
    <w:rsid w:val="5B17192E"/>
    <w:rsid w:val="5CF63682"/>
    <w:rsid w:val="628051BF"/>
    <w:rsid w:val="63995C8B"/>
    <w:rsid w:val="6402155C"/>
    <w:rsid w:val="65DD0B4D"/>
    <w:rsid w:val="6A1074B4"/>
    <w:rsid w:val="6B4649F6"/>
    <w:rsid w:val="6CCB204C"/>
    <w:rsid w:val="728950B5"/>
    <w:rsid w:val="72F8019D"/>
    <w:rsid w:val="7AEF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7999530"/>
  <w15:docId w15:val="{BB80EFDA-6E90-420D-9C64-B755BB34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om\AppData\Roaming\kingsoft\office6\templates\download\7cd4a452dcc5409da78fe8a1f3e18765\Manager's%20Work%20Summary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Manager's Work Summary.docx</Template>
  <TotalTime>95</TotalTime>
  <Pages>6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Shubair Raza</cp:lastModifiedBy>
  <cp:revision>42</cp:revision>
  <dcterms:created xsi:type="dcterms:W3CDTF">2020-11-29T15:14:00Z</dcterms:created>
  <dcterms:modified xsi:type="dcterms:W3CDTF">2023-03-06T20:08:00Z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